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E49EEE7" w:rsidR="00811C48" w:rsidRPr="001E7ABE" w:rsidRDefault="00811C48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Practicum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78852" w14:textId="77777777" w:rsidR="00FD664B" w:rsidRDefault="00FD664B" w:rsidP="00FD664B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COMP6048 | COMP6048001 | COMP6048016 | COMP6048049</w:t>
            </w:r>
          </w:p>
          <w:p w14:paraId="36656A16" w14:textId="120A7402" w:rsidR="00235C36" w:rsidRPr="00876A58" w:rsidRDefault="00EC2DB3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Data Structures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1C480699" w:rsidR="00F80742" w:rsidRPr="00DF718C" w:rsidRDefault="0014565D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228469A4" w:rsidR="000732DF" w:rsidRPr="0036420F" w:rsidRDefault="00C132DF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C132DF">
              <w:rPr>
                <w:rFonts w:ascii="Arial" w:hAnsi="Arial" w:cs="Arial"/>
                <w:b/>
                <w:sz w:val="20"/>
              </w:rPr>
              <w:t>O221-COMP6048-AM01-03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395A7590" w:rsidR="00535DA7" w:rsidRPr="0098277F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0B6DCC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0E14B3" w:rsidRPr="0098277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Semester 202</w:t>
            </w:r>
            <w:r w:rsidR="0098277F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="000E14B3" w:rsidRPr="0098277F">
              <w:rPr>
                <w:rFonts w:ascii="Arial" w:hAnsi="Arial" w:cs="Arial"/>
                <w:i/>
                <w:sz w:val="18"/>
                <w:szCs w:val="18"/>
                <w:lang w:val="id-ID"/>
              </w:rPr>
              <w:t>/202</w:t>
            </w:r>
            <w:r w:rsidR="0098277F">
              <w:rPr>
                <w:rFonts w:ascii="Arial" w:hAnsi="Arial" w:cs="Arial"/>
                <w:i/>
                <w:sz w:val="18"/>
                <w:szCs w:val="18"/>
              </w:rPr>
              <w:t>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04EFFE9F" w14:textId="77777777" w:rsidR="007B3BB0" w:rsidRDefault="007B3BB0" w:rsidP="007B3BB0">
      <w:pPr>
        <w:spacing w:line="360" w:lineRule="auto"/>
        <w:rPr>
          <w:b/>
        </w:rPr>
      </w:pPr>
      <w:r w:rsidRPr="004F61AD">
        <w:rPr>
          <w:b/>
        </w:rPr>
        <w:t>Learning Outcomes</w:t>
      </w:r>
    </w:p>
    <w:p w14:paraId="0607DA47" w14:textId="0CAB93FA" w:rsidR="007B3BB0" w:rsidRDefault="007B3BB0" w:rsidP="007B3BB0">
      <w:pPr>
        <w:numPr>
          <w:ilvl w:val="0"/>
          <w:numId w:val="12"/>
        </w:numPr>
        <w:suppressAutoHyphens/>
        <w:spacing w:line="360" w:lineRule="auto"/>
        <w:ind w:left="284" w:hanging="284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LO1 – </w:t>
      </w:r>
      <w:r w:rsidR="00736C96" w:rsidRPr="00736C96">
        <w:rPr>
          <w:rFonts w:eastAsia="Times New Roman"/>
          <w:lang w:eastAsia="en-US"/>
        </w:rPr>
        <w:t xml:space="preserve">Explain the concept of data structures and its usage in </w:t>
      </w:r>
      <w:r w:rsidR="00904559">
        <w:rPr>
          <w:rFonts w:eastAsia="Times New Roman"/>
          <w:lang w:eastAsia="en-US"/>
        </w:rPr>
        <w:t>c</w:t>
      </w:r>
      <w:r w:rsidR="00736C96" w:rsidRPr="00736C96">
        <w:rPr>
          <w:rFonts w:eastAsia="Times New Roman"/>
          <w:lang w:eastAsia="en-US"/>
        </w:rPr>
        <w:t xml:space="preserve">omputer </w:t>
      </w:r>
      <w:r w:rsidR="00904559">
        <w:rPr>
          <w:rFonts w:eastAsia="Times New Roman"/>
          <w:lang w:eastAsia="en-US"/>
        </w:rPr>
        <w:t>s</w:t>
      </w:r>
      <w:r w:rsidR="00736C96" w:rsidRPr="00736C96">
        <w:rPr>
          <w:rFonts w:eastAsia="Times New Roman"/>
          <w:lang w:eastAsia="en-US"/>
        </w:rPr>
        <w:t>cience</w:t>
      </w:r>
    </w:p>
    <w:p w14:paraId="764D9854" w14:textId="1B5D0B32" w:rsidR="007B3BB0" w:rsidRDefault="007B3BB0" w:rsidP="007B3BB0">
      <w:pPr>
        <w:numPr>
          <w:ilvl w:val="0"/>
          <w:numId w:val="12"/>
        </w:numPr>
        <w:suppressAutoHyphens/>
        <w:spacing w:line="360" w:lineRule="auto"/>
        <w:ind w:left="284" w:hanging="284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LO2 – </w:t>
      </w:r>
      <w:r w:rsidR="00736C96" w:rsidRPr="00736C96">
        <w:rPr>
          <w:rFonts w:eastAsia="Times New Roman"/>
          <w:lang w:eastAsia="en-US"/>
        </w:rPr>
        <w:t>Illustrate any learned data structures and its usage in application</w:t>
      </w:r>
    </w:p>
    <w:p w14:paraId="19D9B3BF" w14:textId="4FA3FA9F" w:rsidR="007B3BB0" w:rsidRPr="004537B7" w:rsidRDefault="007B3BB0" w:rsidP="007B3BB0">
      <w:pPr>
        <w:numPr>
          <w:ilvl w:val="0"/>
          <w:numId w:val="12"/>
        </w:numPr>
        <w:suppressAutoHyphens/>
        <w:spacing w:line="360" w:lineRule="auto"/>
        <w:ind w:left="284" w:hanging="284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LO3 – </w:t>
      </w:r>
      <w:r w:rsidR="00736C96" w:rsidRPr="00736C96">
        <w:rPr>
          <w:rFonts w:eastAsia="Times New Roman"/>
          <w:lang w:eastAsia="en-US"/>
        </w:rPr>
        <w:t>Apply data structures using C</w:t>
      </w:r>
    </w:p>
    <w:p w14:paraId="5811AE18" w14:textId="77777777" w:rsidR="00344269" w:rsidRDefault="00344269" w:rsidP="007B3BB0">
      <w:pPr>
        <w:suppressAutoHyphens/>
        <w:spacing w:line="360" w:lineRule="auto"/>
        <w:rPr>
          <w:rFonts w:eastAsia="Times New Roman"/>
          <w:lang w:eastAsia="en-US"/>
        </w:rPr>
      </w:pPr>
    </w:p>
    <w:p w14:paraId="3950ACFB" w14:textId="46315D73" w:rsidR="00344269" w:rsidRPr="00D0478B" w:rsidRDefault="00344269" w:rsidP="007B3BB0">
      <w:pPr>
        <w:suppressAutoHyphens/>
        <w:spacing w:line="360" w:lineRule="auto"/>
        <w:rPr>
          <w:rFonts w:eastAsia="Times New Roman"/>
          <w:b/>
          <w:lang w:eastAsia="en-US"/>
        </w:rPr>
      </w:pPr>
      <w:r w:rsidRPr="00D0478B">
        <w:rPr>
          <w:rFonts w:eastAsia="Times New Roman"/>
          <w:b/>
          <w:lang w:eastAsia="en-US"/>
        </w:rPr>
        <w:t>Topic</w:t>
      </w:r>
    </w:p>
    <w:p w14:paraId="32D42663" w14:textId="264382C9" w:rsidR="00553CA7" w:rsidRDefault="00344269" w:rsidP="007B3BB0">
      <w:pPr>
        <w:numPr>
          <w:ilvl w:val="0"/>
          <w:numId w:val="13"/>
        </w:numPr>
        <w:spacing w:line="360" w:lineRule="auto"/>
        <w:ind w:left="284" w:hanging="284"/>
      </w:pPr>
      <w:r>
        <w:t xml:space="preserve">Session </w:t>
      </w:r>
      <w:r w:rsidR="00FA6C21">
        <w:t>3</w:t>
      </w:r>
      <w:r>
        <w:t xml:space="preserve"> </w:t>
      </w:r>
      <w:r w:rsidR="0047387B">
        <w:t>–</w:t>
      </w:r>
      <w:r>
        <w:t xml:space="preserve"> </w:t>
      </w:r>
      <w:r w:rsidR="00E13384" w:rsidRPr="00E13384">
        <w:t>Doubly Linked List &amp; Queue</w:t>
      </w:r>
    </w:p>
    <w:p w14:paraId="06FD285F" w14:textId="77777777" w:rsidR="007B3BB0" w:rsidRPr="00C519B4" w:rsidRDefault="007B3BB0" w:rsidP="007B3BB0">
      <w:pPr>
        <w:spacing w:line="360" w:lineRule="auto"/>
      </w:pPr>
    </w:p>
    <w:p w14:paraId="5A85DFB3" w14:textId="36733D83" w:rsidR="00344269" w:rsidRDefault="00344269" w:rsidP="007B3BB0">
      <w:pPr>
        <w:pStyle w:val="Heading2"/>
        <w:spacing w:before="0"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Sub</w:t>
      </w:r>
      <w:r w:rsidR="007B3BB0">
        <w:rPr>
          <w:rFonts w:ascii="Times New Roman" w:hAnsi="Times New Roman"/>
          <w:color w:val="auto"/>
          <w:sz w:val="24"/>
          <w:szCs w:val="24"/>
        </w:rPr>
        <w:t xml:space="preserve"> T</w:t>
      </w:r>
      <w:r>
        <w:rPr>
          <w:rFonts w:ascii="Times New Roman" w:hAnsi="Times New Roman"/>
          <w:color w:val="auto"/>
          <w:sz w:val="24"/>
          <w:szCs w:val="24"/>
        </w:rPr>
        <w:t>opics</w:t>
      </w:r>
    </w:p>
    <w:p w14:paraId="0B1D23C9" w14:textId="28CBA373" w:rsidR="007B3BB0" w:rsidRDefault="007B3BB0" w:rsidP="007B3BB0">
      <w:pPr>
        <w:numPr>
          <w:ilvl w:val="0"/>
          <w:numId w:val="12"/>
        </w:numPr>
        <w:suppressAutoHyphens/>
        <w:spacing w:line="360" w:lineRule="auto"/>
        <w:ind w:left="284" w:hanging="284"/>
      </w:pPr>
      <w:r>
        <w:t>Push Head, Mid, and Tail</w:t>
      </w:r>
    </w:p>
    <w:p w14:paraId="77F293FB" w14:textId="657BDCD3" w:rsidR="007B3BB0" w:rsidRDefault="007B3BB0" w:rsidP="007B3BB0">
      <w:pPr>
        <w:numPr>
          <w:ilvl w:val="0"/>
          <w:numId w:val="12"/>
        </w:numPr>
        <w:suppressAutoHyphens/>
        <w:spacing w:line="360" w:lineRule="auto"/>
        <w:ind w:left="284" w:hanging="284"/>
      </w:pPr>
      <w:r>
        <w:t>Pop Head, Mid, and Tail</w:t>
      </w:r>
    </w:p>
    <w:p w14:paraId="30240CB4" w14:textId="57E865C3" w:rsidR="007B3BB0" w:rsidRDefault="007B3BB0" w:rsidP="007B3BB0">
      <w:pPr>
        <w:numPr>
          <w:ilvl w:val="0"/>
          <w:numId w:val="12"/>
        </w:numPr>
        <w:suppressAutoHyphens/>
        <w:spacing w:line="360" w:lineRule="auto"/>
        <w:ind w:left="284" w:hanging="284"/>
      </w:pPr>
      <w:r w:rsidRPr="007B3BB0">
        <w:rPr>
          <w:rFonts w:eastAsia="Times New Roman"/>
          <w:lang w:eastAsia="en-US"/>
        </w:rPr>
        <w:t>Search</w:t>
      </w:r>
    </w:p>
    <w:p w14:paraId="3A076000" w14:textId="2E8AB4B3" w:rsidR="00C12C3B" w:rsidRPr="0068063A" w:rsidRDefault="007B3BB0" w:rsidP="007B3BB0">
      <w:pPr>
        <w:numPr>
          <w:ilvl w:val="0"/>
          <w:numId w:val="12"/>
        </w:numPr>
        <w:suppressAutoHyphens/>
        <w:spacing w:line="360" w:lineRule="auto"/>
        <w:ind w:left="284" w:hanging="284"/>
        <w:rPr>
          <w:lang w:val="x-none"/>
        </w:rPr>
      </w:pPr>
      <w:r w:rsidRPr="007B3BB0">
        <w:rPr>
          <w:rFonts w:eastAsia="Times New Roman"/>
          <w:lang w:eastAsia="en-US"/>
        </w:rPr>
        <w:t>Queue</w:t>
      </w:r>
      <w:r>
        <w:t>, Circular Queue, and Priority Queue</w:t>
      </w:r>
      <w:r w:rsidR="00344269">
        <w:br w:type="page"/>
      </w:r>
    </w:p>
    <w:p w14:paraId="76AD4322" w14:textId="77777777" w:rsidR="00C12C3B" w:rsidRDefault="00C12C3B" w:rsidP="00C12C3B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C8483C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78D03703" w14:textId="0A662C0D" w:rsidR="00C12C3B" w:rsidRPr="00C12C3B" w:rsidRDefault="00C12C3B" w:rsidP="001267AE">
      <w:pPr>
        <w:spacing w:line="480" w:lineRule="auto"/>
        <w:rPr>
          <w:rFonts w:ascii="Arial" w:hAnsi="Arial" w:cs="Arial"/>
          <w:i/>
          <w:sz w:val="16"/>
          <w:lang w:val="id-ID"/>
        </w:rPr>
      </w:pPr>
      <w:r w:rsidRPr="004B47B5">
        <w:rPr>
          <w:rFonts w:ascii="Arial" w:hAnsi="Arial" w:cs="Arial"/>
          <w:i/>
          <w:sz w:val="16"/>
          <w:lang w:val="id-ID"/>
        </w:rPr>
        <w:t>Case</w:t>
      </w:r>
    </w:p>
    <w:p w14:paraId="31BAF753" w14:textId="1C7AAE44" w:rsidR="00344269" w:rsidRPr="0081269E" w:rsidRDefault="00B54C98" w:rsidP="001267AE">
      <w:pPr>
        <w:spacing w:after="240" w:line="360" w:lineRule="auto"/>
        <w:jc w:val="center"/>
        <w:rPr>
          <w:b/>
          <w:sz w:val="28"/>
          <w:szCs w:val="22"/>
        </w:rPr>
      </w:pPr>
      <w:r>
        <w:rPr>
          <w:b/>
          <w:sz w:val="28"/>
          <w:szCs w:val="22"/>
        </w:rPr>
        <w:t>Bluejack Hospital</w:t>
      </w:r>
    </w:p>
    <w:p w14:paraId="16D13FD1" w14:textId="66A60BAF" w:rsidR="00BC6DE8" w:rsidRDefault="00344269" w:rsidP="009A6435">
      <w:pPr>
        <w:spacing w:after="240" w:line="360" w:lineRule="auto"/>
        <w:jc w:val="both"/>
      </w:pPr>
      <w:r>
        <w:tab/>
      </w:r>
      <w:r w:rsidR="00B07226" w:rsidRPr="003259A3">
        <w:rPr>
          <w:b/>
          <w:bCs/>
        </w:rPr>
        <w:t xml:space="preserve">Bluejack </w:t>
      </w:r>
      <w:r w:rsidR="003259A3" w:rsidRPr="003259A3">
        <w:rPr>
          <w:b/>
          <w:bCs/>
        </w:rPr>
        <w:t>H</w:t>
      </w:r>
      <w:r w:rsidR="00B07226" w:rsidRPr="003259A3">
        <w:rPr>
          <w:b/>
          <w:bCs/>
        </w:rPr>
        <w:t>ospital</w:t>
      </w:r>
      <w:r w:rsidR="00B07226">
        <w:t xml:space="preserve"> is one of the </w:t>
      </w:r>
      <w:r w:rsidR="00787855">
        <w:t>oldest</w:t>
      </w:r>
      <w:r w:rsidR="00B07226">
        <w:t xml:space="preserve"> hospitals in your town</w:t>
      </w:r>
      <w:r w:rsidR="00F908C1">
        <w:t>.</w:t>
      </w:r>
      <w:r w:rsidR="00B07226">
        <w:t xml:space="preserve"> </w:t>
      </w:r>
      <w:r w:rsidR="00896015">
        <w:t>T</w:t>
      </w:r>
      <w:r w:rsidR="00B07226">
        <w:t xml:space="preserve">o </w:t>
      </w:r>
      <w:r w:rsidR="00B07226" w:rsidRPr="00A15B15">
        <w:t>register</w:t>
      </w:r>
      <w:r w:rsidR="00B07226">
        <w:t xml:space="preserve"> a new patient, the </w:t>
      </w:r>
      <w:r w:rsidR="009F3213">
        <w:t>p</w:t>
      </w:r>
      <w:r w:rsidR="009F3213" w:rsidRPr="009F3213">
        <w:t xml:space="preserve">atient </w:t>
      </w:r>
      <w:r w:rsidR="009F3213">
        <w:t>r</w:t>
      </w:r>
      <w:r w:rsidR="009F3213" w:rsidRPr="009F3213">
        <w:t>egistrar</w:t>
      </w:r>
      <w:r w:rsidR="00B07226">
        <w:t xml:space="preserve"> </w:t>
      </w:r>
      <w:r w:rsidR="00896015">
        <w:t>uses a traditional method</w:t>
      </w:r>
      <w:r w:rsidR="00B07226">
        <w:t xml:space="preserve"> </w:t>
      </w:r>
      <w:r w:rsidR="00896015">
        <w:t>by writing</w:t>
      </w:r>
      <w:r w:rsidR="00B07226">
        <w:t xml:space="preserve"> the patient data</w:t>
      </w:r>
      <w:r w:rsidR="00DF7A4F">
        <w:t xml:space="preserve"> manually</w:t>
      </w:r>
      <w:r w:rsidR="00B07226">
        <w:t xml:space="preserve"> using pen and paper.</w:t>
      </w:r>
      <w:r w:rsidR="003259A3">
        <w:t xml:space="preserve"> </w:t>
      </w:r>
      <w:r w:rsidR="005A76C6">
        <w:t xml:space="preserve">Sometimes the patient registrar having a hard time sorting the patient based on their priority. </w:t>
      </w:r>
      <w:r w:rsidR="003259A3">
        <w:t xml:space="preserve">To improve </w:t>
      </w:r>
      <w:r w:rsidR="009F3213">
        <w:t>the hospital services the company hire</w:t>
      </w:r>
      <w:r w:rsidR="00C323D6">
        <w:t>s</w:t>
      </w:r>
      <w:r w:rsidR="009F3213">
        <w:t xml:space="preserve"> you as a junior programmer to create a simple program using </w:t>
      </w:r>
      <w:r w:rsidR="009F3213" w:rsidRPr="00A15B15">
        <w:t>C programming language and</w:t>
      </w:r>
      <w:r w:rsidR="009F3213" w:rsidRPr="00855880">
        <w:rPr>
          <w:b/>
          <w:bCs/>
        </w:rPr>
        <w:t xml:space="preserve"> priority queue data structures</w:t>
      </w:r>
      <w:r w:rsidR="00855880">
        <w:t>.</w:t>
      </w:r>
      <w:r w:rsidR="00113EBE">
        <w:t xml:space="preserve"> The criteria are:</w:t>
      </w:r>
    </w:p>
    <w:p w14:paraId="00683DC1" w14:textId="6C72AA8B" w:rsidR="00113EBE" w:rsidRDefault="004C7712" w:rsidP="00250A15">
      <w:pPr>
        <w:numPr>
          <w:ilvl w:val="0"/>
          <w:numId w:val="12"/>
        </w:numPr>
        <w:suppressAutoHyphens/>
        <w:spacing w:line="360" w:lineRule="auto"/>
        <w:ind w:left="426" w:hanging="426"/>
      </w:pPr>
      <w:r>
        <w:t xml:space="preserve">The </w:t>
      </w:r>
      <w:r w:rsidRPr="00250A15">
        <w:rPr>
          <w:rFonts w:eastAsia="Times New Roman"/>
          <w:lang w:eastAsia="en-US"/>
        </w:rPr>
        <w:t>program</w:t>
      </w:r>
      <w:r>
        <w:t xml:space="preserve"> </w:t>
      </w:r>
      <w:r w:rsidRPr="00250A15">
        <w:rPr>
          <w:rFonts w:eastAsia="Times New Roman"/>
          <w:lang w:eastAsia="en-US"/>
        </w:rPr>
        <w:t>consists</w:t>
      </w:r>
      <w:r>
        <w:t xml:space="preserve"> of </w:t>
      </w:r>
      <w:r w:rsidRPr="009A6435">
        <w:rPr>
          <w:b/>
          <w:bCs/>
        </w:rPr>
        <w:t>3 menus</w:t>
      </w:r>
      <w:r>
        <w:t>, there are:</w:t>
      </w:r>
    </w:p>
    <w:p w14:paraId="06059308" w14:textId="6BD4789F" w:rsidR="004C7712" w:rsidRPr="009A6435" w:rsidRDefault="004C7712" w:rsidP="00250A15">
      <w:pPr>
        <w:pStyle w:val="ListParagraph"/>
        <w:numPr>
          <w:ilvl w:val="0"/>
          <w:numId w:val="17"/>
        </w:numPr>
        <w:spacing w:line="360" w:lineRule="auto"/>
        <w:ind w:left="851" w:hanging="425"/>
        <w:jc w:val="both"/>
        <w:rPr>
          <w:b/>
          <w:bCs/>
        </w:rPr>
      </w:pPr>
      <w:r w:rsidRPr="009A6435">
        <w:rPr>
          <w:b/>
          <w:bCs/>
        </w:rPr>
        <w:t>Insert</w:t>
      </w:r>
    </w:p>
    <w:p w14:paraId="4BA1A059" w14:textId="1FF5EDFC" w:rsidR="004C7712" w:rsidRPr="009A6435" w:rsidRDefault="004C7712" w:rsidP="00250A15">
      <w:pPr>
        <w:pStyle w:val="ListParagraph"/>
        <w:numPr>
          <w:ilvl w:val="0"/>
          <w:numId w:val="17"/>
        </w:numPr>
        <w:spacing w:line="360" w:lineRule="auto"/>
        <w:ind w:left="851" w:hanging="425"/>
        <w:jc w:val="both"/>
        <w:rPr>
          <w:b/>
          <w:bCs/>
        </w:rPr>
      </w:pPr>
      <w:r w:rsidRPr="009A6435">
        <w:rPr>
          <w:b/>
          <w:bCs/>
        </w:rPr>
        <w:t>View</w:t>
      </w:r>
    </w:p>
    <w:p w14:paraId="38B793C5" w14:textId="65F2BB28" w:rsidR="004C7712" w:rsidRPr="009A6435" w:rsidRDefault="004C7712" w:rsidP="00250A15">
      <w:pPr>
        <w:pStyle w:val="ListParagraph"/>
        <w:numPr>
          <w:ilvl w:val="0"/>
          <w:numId w:val="17"/>
        </w:numPr>
        <w:spacing w:line="360" w:lineRule="auto"/>
        <w:ind w:left="851" w:hanging="425"/>
        <w:jc w:val="both"/>
        <w:rPr>
          <w:b/>
          <w:bCs/>
        </w:rPr>
      </w:pPr>
      <w:r w:rsidRPr="009A6435">
        <w:rPr>
          <w:b/>
          <w:bCs/>
        </w:rPr>
        <w:t>Next Queue</w:t>
      </w:r>
    </w:p>
    <w:p w14:paraId="3DA00C8F" w14:textId="07E5DB7C" w:rsidR="006A054B" w:rsidRPr="009A6435" w:rsidRDefault="004C7712" w:rsidP="00250A15">
      <w:pPr>
        <w:pStyle w:val="ListParagraph"/>
        <w:numPr>
          <w:ilvl w:val="0"/>
          <w:numId w:val="17"/>
        </w:numPr>
        <w:spacing w:line="360" w:lineRule="auto"/>
        <w:ind w:left="851" w:hanging="425"/>
        <w:jc w:val="both"/>
        <w:rPr>
          <w:b/>
          <w:bCs/>
        </w:rPr>
      </w:pPr>
      <w:r w:rsidRPr="009A6435">
        <w:rPr>
          <w:b/>
          <w:bCs/>
        </w:rPr>
        <w:t>Exit</w:t>
      </w:r>
    </w:p>
    <w:p w14:paraId="6616C6EE" w14:textId="77777777" w:rsidR="00ED7B45" w:rsidRDefault="006A054B" w:rsidP="00ED7B4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2C14E25" wp14:editId="3F61D2BB">
            <wp:extent cx="5760000" cy="1116024"/>
            <wp:effectExtent l="19050" t="19050" r="12700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2027" t="-3364" r="4919" b="3364"/>
                    <a:stretch/>
                  </pic:blipFill>
                  <pic:spPr bwMode="auto">
                    <a:xfrm>
                      <a:off x="0" y="0"/>
                      <a:ext cx="5760000" cy="111602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1C9AA" w14:textId="4A70BD36" w:rsidR="006A054B" w:rsidRDefault="00ED7B45" w:rsidP="00ED7B45">
      <w:pPr>
        <w:pStyle w:val="Caption"/>
        <w:jc w:val="center"/>
      </w:pPr>
      <w:r>
        <w:t xml:space="preserve">Figure </w:t>
      </w:r>
      <w:fldSimple w:instr=" SEQ Figure \* ARABIC ">
        <w:r w:rsidR="0021693A">
          <w:rPr>
            <w:noProof/>
          </w:rPr>
          <w:t>1</w:t>
        </w:r>
      </w:fldSimple>
      <w:r>
        <w:t>. Main Menu</w:t>
      </w:r>
    </w:p>
    <w:p w14:paraId="7A527116" w14:textId="75A5C626" w:rsidR="004C7712" w:rsidRDefault="004C7712" w:rsidP="009A6435">
      <w:pPr>
        <w:numPr>
          <w:ilvl w:val="0"/>
          <w:numId w:val="12"/>
        </w:numPr>
        <w:suppressAutoHyphens/>
        <w:spacing w:line="360" w:lineRule="auto"/>
        <w:ind w:left="426" w:hanging="426"/>
      </w:pPr>
      <w:r>
        <w:t xml:space="preserve">If user </w:t>
      </w:r>
      <w:r w:rsidRPr="009A6435">
        <w:rPr>
          <w:rFonts w:eastAsia="Times New Roman"/>
          <w:lang w:eastAsia="en-US"/>
        </w:rPr>
        <w:t>chooses</w:t>
      </w:r>
      <w:r>
        <w:t xml:space="preserve"> </w:t>
      </w:r>
      <w:r w:rsidRPr="0067155E">
        <w:rPr>
          <w:b/>
          <w:bCs/>
        </w:rPr>
        <w:t>Insert</w:t>
      </w:r>
      <w:r>
        <w:t xml:space="preserve"> (</w:t>
      </w:r>
      <w:r w:rsidRPr="004C7712">
        <w:rPr>
          <w:b/>
          <w:bCs/>
        </w:rPr>
        <w:t>Menu 1</w:t>
      </w:r>
      <w:r>
        <w:t>), then:</w:t>
      </w:r>
    </w:p>
    <w:p w14:paraId="0EDC51E7" w14:textId="77777777" w:rsidR="006B60E6" w:rsidRDefault="004C7712" w:rsidP="009A6435">
      <w:pPr>
        <w:pStyle w:val="ListParagraph"/>
        <w:numPr>
          <w:ilvl w:val="0"/>
          <w:numId w:val="18"/>
        </w:numPr>
        <w:spacing w:line="360" w:lineRule="auto"/>
        <w:ind w:left="851" w:hanging="425"/>
        <w:jc w:val="both"/>
      </w:pPr>
      <w:r>
        <w:t xml:space="preserve">The program will ask user to input </w:t>
      </w:r>
      <w:r w:rsidR="006B60E6">
        <w:t>the following data</w:t>
      </w:r>
    </w:p>
    <w:p w14:paraId="287E8FF5" w14:textId="77777777" w:rsidR="006B60E6" w:rsidRPr="00D01C7B" w:rsidRDefault="006B60E6" w:rsidP="009A6435">
      <w:pPr>
        <w:pStyle w:val="ListParagraph"/>
        <w:numPr>
          <w:ilvl w:val="1"/>
          <w:numId w:val="18"/>
        </w:numPr>
        <w:spacing w:line="360" w:lineRule="auto"/>
        <w:ind w:left="1276" w:hanging="425"/>
        <w:jc w:val="both"/>
        <w:rPr>
          <w:b/>
          <w:bCs/>
        </w:rPr>
      </w:pPr>
      <w:r w:rsidRPr="00D01C7B">
        <w:rPr>
          <w:b/>
          <w:bCs/>
        </w:rPr>
        <w:t>Name</w:t>
      </w:r>
    </w:p>
    <w:p w14:paraId="73AF9DAE" w14:textId="2F86A4B1" w:rsidR="004C7712" w:rsidRPr="00FB0DA7" w:rsidRDefault="004C7712" w:rsidP="00D01C7B">
      <w:pPr>
        <w:pStyle w:val="ListParagraph"/>
        <w:numPr>
          <w:ilvl w:val="0"/>
          <w:numId w:val="19"/>
        </w:numPr>
        <w:spacing w:line="360" w:lineRule="auto"/>
        <w:ind w:left="1701" w:hanging="425"/>
        <w:jc w:val="both"/>
      </w:pPr>
      <w:r w:rsidRPr="00D01C7B">
        <w:t>Validate</w:t>
      </w:r>
      <w:r>
        <w:t xml:space="preserve"> </w:t>
      </w:r>
      <w:r w:rsidR="00FB0DA7">
        <w:t xml:space="preserve">the inputted </w:t>
      </w:r>
      <w:r>
        <w:t xml:space="preserve">name must be </w:t>
      </w:r>
      <w:r w:rsidR="00321AEB" w:rsidRPr="00D01C7B">
        <w:rPr>
          <w:b/>
          <w:bCs/>
        </w:rPr>
        <w:t>between</w:t>
      </w:r>
      <w:r>
        <w:t xml:space="preserve"> </w:t>
      </w:r>
      <w:r w:rsidRPr="006B60E6">
        <w:rPr>
          <w:b/>
          <w:bCs/>
        </w:rPr>
        <w:t>4</w:t>
      </w:r>
      <w:r w:rsidR="00321AEB">
        <w:rPr>
          <w:b/>
          <w:bCs/>
        </w:rPr>
        <w:t xml:space="preserve"> and 25</w:t>
      </w:r>
      <w:r w:rsidRPr="006B60E6">
        <w:rPr>
          <w:b/>
          <w:bCs/>
        </w:rPr>
        <w:t xml:space="preserve"> characters</w:t>
      </w:r>
      <w:r w:rsidR="00D01C7B">
        <w:t>.</w:t>
      </w:r>
    </w:p>
    <w:p w14:paraId="37C244E1" w14:textId="0E6E925D" w:rsidR="00FB0DA7" w:rsidRPr="00D01C7B" w:rsidRDefault="00FB0DA7" w:rsidP="00D01C7B">
      <w:pPr>
        <w:pStyle w:val="ListParagraph"/>
        <w:numPr>
          <w:ilvl w:val="1"/>
          <w:numId w:val="18"/>
        </w:numPr>
        <w:spacing w:line="360" w:lineRule="auto"/>
        <w:ind w:left="1276" w:hanging="425"/>
        <w:jc w:val="both"/>
        <w:rPr>
          <w:b/>
          <w:bCs/>
        </w:rPr>
      </w:pPr>
      <w:r w:rsidRPr="00D01C7B">
        <w:rPr>
          <w:b/>
          <w:bCs/>
        </w:rPr>
        <w:t>Age</w:t>
      </w:r>
    </w:p>
    <w:p w14:paraId="42F1A791" w14:textId="0E67647C" w:rsidR="00FB0DA7" w:rsidRDefault="00FB0DA7" w:rsidP="00D01C7B">
      <w:pPr>
        <w:pStyle w:val="ListParagraph"/>
        <w:numPr>
          <w:ilvl w:val="0"/>
          <w:numId w:val="19"/>
        </w:numPr>
        <w:spacing w:line="360" w:lineRule="auto"/>
        <w:ind w:left="1701" w:hanging="425"/>
        <w:jc w:val="both"/>
        <w:rPr>
          <w:b/>
          <w:bCs/>
        </w:rPr>
      </w:pPr>
      <w:r w:rsidRPr="00D01C7B">
        <w:t>Validate</w:t>
      </w:r>
      <w:r>
        <w:rPr>
          <w:b/>
          <w:bCs/>
        </w:rPr>
        <w:t xml:space="preserve"> </w:t>
      </w:r>
      <w:r>
        <w:t xml:space="preserve">the inputted age must be </w:t>
      </w:r>
      <w:r w:rsidRPr="00FB0DA7">
        <w:rPr>
          <w:b/>
          <w:bCs/>
        </w:rPr>
        <w:t>at least 0</w:t>
      </w:r>
      <w:r w:rsidR="00D01C7B">
        <w:t>.</w:t>
      </w:r>
    </w:p>
    <w:p w14:paraId="6E6184F1" w14:textId="5FAA6790" w:rsidR="00330E5E" w:rsidRPr="00D01C7B" w:rsidRDefault="00330E5E" w:rsidP="00D01C7B">
      <w:pPr>
        <w:pStyle w:val="ListParagraph"/>
        <w:numPr>
          <w:ilvl w:val="1"/>
          <w:numId w:val="18"/>
        </w:numPr>
        <w:spacing w:line="360" w:lineRule="auto"/>
        <w:ind w:left="1276" w:hanging="425"/>
        <w:jc w:val="both"/>
        <w:rPr>
          <w:b/>
          <w:bCs/>
        </w:rPr>
      </w:pPr>
      <w:r w:rsidRPr="00D01C7B">
        <w:rPr>
          <w:b/>
          <w:bCs/>
        </w:rPr>
        <w:t>Description/Symptoms</w:t>
      </w:r>
    </w:p>
    <w:p w14:paraId="432A5728" w14:textId="5B68E441" w:rsidR="00330E5E" w:rsidRDefault="00330E5E" w:rsidP="00D01C7B">
      <w:pPr>
        <w:pStyle w:val="ListParagraph"/>
        <w:numPr>
          <w:ilvl w:val="0"/>
          <w:numId w:val="19"/>
        </w:numPr>
        <w:spacing w:line="360" w:lineRule="auto"/>
        <w:ind w:left="1701" w:hanging="425"/>
        <w:jc w:val="both"/>
        <w:rPr>
          <w:b/>
          <w:bCs/>
        </w:rPr>
      </w:pPr>
      <w:r w:rsidRPr="00D01C7B">
        <w:t>Validate</w:t>
      </w:r>
      <w:r>
        <w:rPr>
          <w:b/>
          <w:bCs/>
        </w:rPr>
        <w:t xml:space="preserve"> </w:t>
      </w:r>
      <w:r>
        <w:t xml:space="preserve">the inputted description/symptoms must be </w:t>
      </w:r>
      <w:r w:rsidRPr="00D01C7B">
        <w:rPr>
          <w:b/>
          <w:bCs/>
        </w:rPr>
        <w:t>at least</w:t>
      </w:r>
      <w:r>
        <w:t xml:space="preserve"> </w:t>
      </w:r>
      <w:r w:rsidR="00E03FDF">
        <w:rPr>
          <w:b/>
          <w:bCs/>
        </w:rPr>
        <w:t>6 characters</w:t>
      </w:r>
      <w:r w:rsidR="00D01C7B">
        <w:t>.</w:t>
      </w:r>
    </w:p>
    <w:p w14:paraId="12C4B103" w14:textId="1F355F6A" w:rsidR="00665D42" w:rsidRPr="00D01C7B" w:rsidRDefault="00FB650D" w:rsidP="00D01C7B">
      <w:pPr>
        <w:pStyle w:val="ListParagraph"/>
        <w:numPr>
          <w:ilvl w:val="1"/>
          <w:numId w:val="18"/>
        </w:numPr>
        <w:spacing w:line="360" w:lineRule="auto"/>
        <w:ind w:left="1276" w:hanging="425"/>
        <w:jc w:val="both"/>
        <w:rPr>
          <w:b/>
          <w:bCs/>
        </w:rPr>
      </w:pPr>
      <w:r w:rsidRPr="00D01C7B">
        <w:rPr>
          <w:b/>
          <w:bCs/>
        </w:rPr>
        <w:t>Code</w:t>
      </w:r>
    </w:p>
    <w:p w14:paraId="5D9A2352" w14:textId="45C6B184" w:rsidR="00D46BAF" w:rsidRDefault="00FB650D" w:rsidP="00D01C7B">
      <w:pPr>
        <w:pStyle w:val="ListParagraph"/>
        <w:numPr>
          <w:ilvl w:val="0"/>
          <w:numId w:val="19"/>
        </w:numPr>
        <w:spacing w:line="360" w:lineRule="auto"/>
        <w:ind w:left="1701" w:hanging="425"/>
        <w:jc w:val="both"/>
      </w:pPr>
      <w:r w:rsidRPr="00D01C7B">
        <w:t>Validate</w:t>
      </w:r>
      <w:r>
        <w:rPr>
          <w:b/>
          <w:bCs/>
        </w:rPr>
        <w:t xml:space="preserve"> </w:t>
      </w:r>
      <w:r>
        <w:t>the inputted code must be “</w:t>
      </w:r>
      <w:r w:rsidRPr="00FB650D">
        <w:rPr>
          <w:b/>
          <w:bCs/>
        </w:rPr>
        <w:t>Red</w:t>
      </w:r>
      <w:r>
        <w:t>”, “</w:t>
      </w:r>
      <w:r w:rsidRPr="00FB650D">
        <w:rPr>
          <w:b/>
          <w:bCs/>
        </w:rPr>
        <w:t>Yellow</w:t>
      </w:r>
      <w:r>
        <w:t>” or “</w:t>
      </w:r>
      <w:r w:rsidRPr="00FB650D">
        <w:rPr>
          <w:b/>
          <w:bCs/>
        </w:rPr>
        <w:t>Green</w:t>
      </w:r>
      <w:r>
        <w:t>” (</w:t>
      </w:r>
      <w:r w:rsidRPr="00FB650D">
        <w:rPr>
          <w:b/>
          <w:bCs/>
        </w:rPr>
        <w:t>case sensitive</w:t>
      </w:r>
      <w:r>
        <w:t>)</w:t>
      </w:r>
      <w:r w:rsidR="006F748A">
        <w:t>.</w:t>
      </w:r>
    </w:p>
    <w:p w14:paraId="2B891A67" w14:textId="02B1EF31" w:rsidR="00FB650D" w:rsidRPr="00D46BAF" w:rsidRDefault="00D46BAF" w:rsidP="00D46BAF">
      <w:pPr>
        <w:spacing w:after="200" w:line="276" w:lineRule="auto"/>
      </w:pPr>
      <w:r>
        <w:br w:type="page"/>
      </w:r>
    </w:p>
    <w:p w14:paraId="139E8528" w14:textId="62DEABB3" w:rsidR="00115C94" w:rsidRDefault="00252A72" w:rsidP="00115C94">
      <w:pPr>
        <w:pStyle w:val="ListParagraph"/>
        <w:numPr>
          <w:ilvl w:val="0"/>
          <w:numId w:val="19"/>
        </w:numPr>
        <w:spacing w:after="240" w:line="360" w:lineRule="auto"/>
        <w:ind w:left="1701" w:hanging="425"/>
        <w:jc w:val="both"/>
      </w:pPr>
      <w:r w:rsidRPr="00252A72">
        <w:lastRenderedPageBreak/>
        <w:t xml:space="preserve">The </w:t>
      </w:r>
      <w:r>
        <w:t xml:space="preserve">color of the </w:t>
      </w:r>
      <w:r w:rsidRPr="00D328FE">
        <w:t>code</w:t>
      </w:r>
      <w:r w:rsidR="0037323F">
        <w:t xml:space="preserve"> represents the </w:t>
      </w:r>
      <w:r w:rsidR="0037323F" w:rsidRPr="006B215E">
        <w:rPr>
          <w:b/>
          <w:bCs/>
        </w:rPr>
        <w:t>patient’s priority</w:t>
      </w:r>
      <w:r w:rsidR="0037323F">
        <w:t>.</w:t>
      </w:r>
      <w:r w:rsidR="00042E45">
        <w:t xml:space="preserve"> The color “</w:t>
      </w:r>
      <w:r w:rsidR="00042E45" w:rsidRPr="00042E45">
        <w:rPr>
          <w:b/>
          <w:bCs/>
        </w:rPr>
        <w:t>Red</w:t>
      </w:r>
      <w:r w:rsidR="00042E45">
        <w:t>” represents</w:t>
      </w:r>
      <w:r w:rsidR="00704403">
        <w:t xml:space="preserve"> the number</w:t>
      </w:r>
      <w:r w:rsidR="00042E45">
        <w:t xml:space="preserve"> </w:t>
      </w:r>
      <w:r w:rsidR="00042E45" w:rsidRPr="00042E45">
        <w:rPr>
          <w:b/>
          <w:bCs/>
        </w:rPr>
        <w:t>3</w:t>
      </w:r>
      <w:r w:rsidR="00042E45">
        <w:t xml:space="preserve"> which means the patient needs to be </w:t>
      </w:r>
      <w:r w:rsidR="00042E45" w:rsidRPr="00D328FE">
        <w:rPr>
          <w:b/>
          <w:bCs/>
        </w:rPr>
        <w:t>served</w:t>
      </w:r>
      <w:r w:rsidR="006E3A61" w:rsidRPr="00D328FE">
        <w:rPr>
          <w:b/>
          <w:bCs/>
        </w:rPr>
        <w:t xml:space="preserve"> first</w:t>
      </w:r>
      <w:r w:rsidR="006E3A61">
        <w:t xml:space="preserve"> </w:t>
      </w:r>
      <w:r w:rsidR="006E3A61" w:rsidRPr="00D328FE">
        <w:rPr>
          <w:b/>
          <w:bCs/>
        </w:rPr>
        <w:t>if possible</w:t>
      </w:r>
      <w:r w:rsidR="006E3A61">
        <w:t>. The color “</w:t>
      </w:r>
      <w:r w:rsidR="006E3A61" w:rsidRPr="006E3A61">
        <w:rPr>
          <w:b/>
          <w:bCs/>
        </w:rPr>
        <w:t>Yellow</w:t>
      </w:r>
      <w:r w:rsidR="006E3A61">
        <w:t xml:space="preserve">” represents the number </w:t>
      </w:r>
      <w:r w:rsidR="006E3A61" w:rsidRPr="006E3A61">
        <w:rPr>
          <w:b/>
          <w:bCs/>
        </w:rPr>
        <w:t>2</w:t>
      </w:r>
      <w:r w:rsidR="006E3A61">
        <w:rPr>
          <w:b/>
          <w:bCs/>
        </w:rPr>
        <w:t xml:space="preserve"> </w:t>
      </w:r>
      <w:r w:rsidR="006E3A61">
        <w:t xml:space="preserve">which means the patient </w:t>
      </w:r>
      <w:r w:rsidR="001B177D">
        <w:t>need</w:t>
      </w:r>
      <w:r w:rsidR="00694887">
        <w:t>s</w:t>
      </w:r>
      <w:r w:rsidR="001B177D">
        <w:t xml:space="preserve"> to</w:t>
      </w:r>
      <w:r w:rsidR="006E3A61">
        <w:t xml:space="preserve"> be </w:t>
      </w:r>
      <w:r w:rsidR="006E3A61" w:rsidRPr="00D328FE">
        <w:rPr>
          <w:b/>
          <w:bCs/>
        </w:rPr>
        <w:t xml:space="preserve">served </w:t>
      </w:r>
      <w:r w:rsidR="003312F4" w:rsidRPr="00D328FE">
        <w:rPr>
          <w:b/>
          <w:bCs/>
        </w:rPr>
        <w:t>after</w:t>
      </w:r>
      <w:r w:rsidR="006E3A61" w:rsidRPr="00D328FE">
        <w:rPr>
          <w:b/>
          <w:bCs/>
        </w:rPr>
        <w:t xml:space="preserve"> code</w:t>
      </w:r>
      <w:r w:rsidR="006E3A61">
        <w:t xml:space="preserve"> “</w:t>
      </w:r>
      <w:r w:rsidR="006E3A61" w:rsidRPr="006E3A61">
        <w:rPr>
          <w:b/>
          <w:bCs/>
        </w:rPr>
        <w:t>Red</w:t>
      </w:r>
      <w:r w:rsidR="006E3A61">
        <w:t>”. And the last color is “</w:t>
      </w:r>
      <w:r w:rsidR="006E3A61" w:rsidRPr="006E3A61">
        <w:rPr>
          <w:b/>
          <w:bCs/>
        </w:rPr>
        <w:t>Green</w:t>
      </w:r>
      <w:r w:rsidR="006E3A61">
        <w:t>”</w:t>
      </w:r>
      <w:r w:rsidR="008B449A">
        <w:t xml:space="preserve"> </w:t>
      </w:r>
      <w:r w:rsidR="00A508DB">
        <w:t>which</w:t>
      </w:r>
      <w:r w:rsidR="008B449A">
        <w:t xml:space="preserve"> represents number </w:t>
      </w:r>
      <w:r w:rsidR="008B449A" w:rsidRPr="008B449A">
        <w:rPr>
          <w:b/>
          <w:bCs/>
        </w:rPr>
        <w:t>1</w:t>
      </w:r>
      <w:r w:rsidR="006E3A61">
        <w:t xml:space="preserve"> which means the patient </w:t>
      </w:r>
      <w:r w:rsidR="006E3A61" w:rsidRPr="00D328FE">
        <w:t xml:space="preserve">can be </w:t>
      </w:r>
      <w:r w:rsidR="006E3A61" w:rsidRPr="00D328FE">
        <w:rPr>
          <w:b/>
          <w:bCs/>
        </w:rPr>
        <w:t xml:space="preserve">served </w:t>
      </w:r>
      <w:r w:rsidR="006B215E" w:rsidRPr="00D328FE">
        <w:rPr>
          <w:b/>
          <w:bCs/>
        </w:rPr>
        <w:t>after code</w:t>
      </w:r>
      <w:r w:rsidR="006E3A61">
        <w:t xml:space="preserve"> “</w:t>
      </w:r>
      <w:r w:rsidR="006E3A61" w:rsidRPr="006E3A61">
        <w:rPr>
          <w:b/>
          <w:bCs/>
        </w:rPr>
        <w:t>Yellow</w:t>
      </w:r>
      <w:r w:rsidR="006E3A61">
        <w:t>”.</w:t>
      </w:r>
    </w:p>
    <w:p w14:paraId="136DE74B" w14:textId="77777777" w:rsidR="00115C94" w:rsidRPr="00252A72" w:rsidRDefault="00115C94" w:rsidP="00115C94">
      <w:pPr>
        <w:pStyle w:val="ListParagraph"/>
        <w:spacing w:after="240" w:line="360" w:lineRule="auto"/>
        <w:ind w:left="1701"/>
        <w:jc w:val="both"/>
      </w:pPr>
    </w:p>
    <w:p w14:paraId="1CFE9185" w14:textId="6CD5D47A" w:rsidR="006B60E6" w:rsidRPr="0042727D" w:rsidRDefault="00B57425" w:rsidP="00115C94">
      <w:pPr>
        <w:pStyle w:val="ListParagraph"/>
        <w:numPr>
          <w:ilvl w:val="0"/>
          <w:numId w:val="18"/>
        </w:numPr>
        <w:spacing w:line="360" w:lineRule="auto"/>
        <w:ind w:left="851" w:hanging="425"/>
        <w:jc w:val="both"/>
      </w:pPr>
      <w:r>
        <w:t xml:space="preserve">After that, </w:t>
      </w:r>
      <w:r w:rsidRPr="001867CF">
        <w:rPr>
          <w:b/>
          <w:bCs/>
        </w:rPr>
        <w:t>record</w:t>
      </w:r>
      <w:r>
        <w:t xml:space="preserve"> all the inputted data to the </w:t>
      </w:r>
      <w:r w:rsidRPr="001867CF">
        <w:rPr>
          <w:b/>
          <w:bCs/>
        </w:rPr>
        <w:t>priority queue data structure</w:t>
      </w:r>
      <w:r>
        <w:t xml:space="preserve"> with </w:t>
      </w:r>
      <w:r w:rsidRPr="00115C94">
        <w:t xml:space="preserve">code as </w:t>
      </w:r>
      <w:r w:rsidR="00A33664" w:rsidRPr="00115C94">
        <w:t>its</w:t>
      </w:r>
      <w:r w:rsidRPr="00115C94">
        <w:t xml:space="preserve"> priority</w:t>
      </w:r>
      <w:r w:rsidR="00115C94">
        <w:rPr>
          <w:b/>
          <w:bCs/>
        </w:rPr>
        <w:t>.</w:t>
      </w:r>
    </w:p>
    <w:p w14:paraId="63505A51" w14:textId="77777777" w:rsidR="00BE03F9" w:rsidRDefault="00B54700" w:rsidP="00BE03F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249339C" wp14:editId="4BFCF9FA">
            <wp:extent cx="5760000" cy="1625853"/>
            <wp:effectExtent l="19050" t="1905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519" t="925" r="4595" b="-925"/>
                    <a:stretch/>
                  </pic:blipFill>
                  <pic:spPr bwMode="auto">
                    <a:xfrm>
                      <a:off x="0" y="0"/>
                      <a:ext cx="5760000" cy="16258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F0F99" w14:textId="2F423B51" w:rsidR="0042727D" w:rsidRPr="0042727D" w:rsidRDefault="00BE03F9" w:rsidP="00BE03F9">
      <w:pPr>
        <w:pStyle w:val="Caption"/>
        <w:jc w:val="center"/>
      </w:pPr>
      <w:r>
        <w:t xml:space="preserve">Figure </w:t>
      </w:r>
      <w:fldSimple w:instr=" SEQ Figure \* ARABIC ">
        <w:r w:rsidR="0021693A">
          <w:rPr>
            <w:noProof/>
          </w:rPr>
          <w:t>2</w:t>
        </w:r>
      </w:fldSimple>
      <w:r>
        <w:t>. Insert Menu</w:t>
      </w:r>
    </w:p>
    <w:p w14:paraId="28D6816B" w14:textId="5BAF804D" w:rsidR="0067155E" w:rsidRDefault="0067155E" w:rsidP="00115C94">
      <w:pPr>
        <w:numPr>
          <w:ilvl w:val="0"/>
          <w:numId w:val="12"/>
        </w:numPr>
        <w:suppressAutoHyphens/>
        <w:spacing w:line="360" w:lineRule="auto"/>
        <w:ind w:left="426" w:hanging="426"/>
      </w:pPr>
      <w:r>
        <w:t xml:space="preserve">If user </w:t>
      </w:r>
      <w:r w:rsidRPr="0092323C">
        <w:t>chooses</w:t>
      </w:r>
      <w:r>
        <w:t xml:space="preserve"> </w:t>
      </w:r>
      <w:r w:rsidRPr="0067155E">
        <w:rPr>
          <w:b/>
          <w:bCs/>
        </w:rPr>
        <w:t>View</w:t>
      </w:r>
      <w:r>
        <w:t xml:space="preserve"> (</w:t>
      </w:r>
      <w:r w:rsidRPr="004C7712">
        <w:rPr>
          <w:b/>
          <w:bCs/>
        </w:rPr>
        <w:t xml:space="preserve">Menu </w:t>
      </w:r>
      <w:r>
        <w:rPr>
          <w:b/>
          <w:bCs/>
        </w:rPr>
        <w:t>2</w:t>
      </w:r>
      <w:r>
        <w:t xml:space="preserve">), </w:t>
      </w:r>
      <w:r w:rsidR="00C35857">
        <w:t>then:</w:t>
      </w:r>
    </w:p>
    <w:p w14:paraId="1AA05D40" w14:textId="1C933F78" w:rsidR="0042727D" w:rsidRDefault="00C35857" w:rsidP="00115C94">
      <w:pPr>
        <w:pStyle w:val="ListParagraph"/>
        <w:numPr>
          <w:ilvl w:val="0"/>
          <w:numId w:val="18"/>
        </w:numPr>
        <w:spacing w:line="360" w:lineRule="auto"/>
        <w:ind w:left="851" w:hanging="425"/>
        <w:jc w:val="both"/>
      </w:pPr>
      <w:r>
        <w:t xml:space="preserve">Validate </w:t>
      </w:r>
      <w:r w:rsidRPr="0092323C">
        <w:t>if there’s</w:t>
      </w:r>
      <w:r w:rsidRPr="00C35857">
        <w:rPr>
          <w:b/>
          <w:bCs/>
        </w:rPr>
        <w:t xml:space="preserve"> no data</w:t>
      </w:r>
      <w:r>
        <w:t>, show “</w:t>
      </w:r>
      <w:r w:rsidR="00820D5B">
        <w:rPr>
          <w:b/>
          <w:bCs/>
        </w:rPr>
        <w:t>There is no queue yet!</w:t>
      </w:r>
      <w:r>
        <w:t>” message</w:t>
      </w:r>
      <w:r w:rsidR="000B6208">
        <w:t>.</w:t>
      </w:r>
    </w:p>
    <w:p w14:paraId="49562326" w14:textId="77777777" w:rsidR="00BE03F9" w:rsidRDefault="0071649D" w:rsidP="00BE03F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F1A32DA" wp14:editId="0009D4ED">
            <wp:extent cx="5760000" cy="604319"/>
            <wp:effectExtent l="19050" t="19050" r="12700" b="24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394" t="-14259" r="2927" b="-14923"/>
                    <a:stretch/>
                  </pic:blipFill>
                  <pic:spPr bwMode="auto">
                    <a:xfrm>
                      <a:off x="0" y="0"/>
                      <a:ext cx="5760000" cy="60431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EEE8C" w14:textId="783E12C5" w:rsidR="0071649D" w:rsidRDefault="00BE03F9" w:rsidP="00BE03F9">
      <w:pPr>
        <w:pStyle w:val="Caption"/>
        <w:jc w:val="center"/>
      </w:pPr>
      <w:r>
        <w:t xml:space="preserve">Figure </w:t>
      </w:r>
      <w:fldSimple w:instr=" SEQ Figure \* ARABIC ">
        <w:r w:rsidR="0021693A">
          <w:rPr>
            <w:noProof/>
          </w:rPr>
          <w:t>3</w:t>
        </w:r>
      </w:fldSimple>
      <w:r>
        <w:t xml:space="preserve">. There is No Queue Message </w:t>
      </w:r>
      <w:r w:rsidRPr="008938D4">
        <w:rPr>
          <w:b w:val="0"/>
          <w:bCs w:val="0"/>
        </w:rPr>
        <w:t>(</w:t>
      </w:r>
      <w:r>
        <w:t>View</w:t>
      </w:r>
      <w:r w:rsidRPr="008938D4">
        <w:rPr>
          <w:b w:val="0"/>
          <w:bCs w:val="0"/>
        </w:rPr>
        <w:t>)</w:t>
      </w:r>
    </w:p>
    <w:p w14:paraId="1E45499A" w14:textId="57CEE34B" w:rsidR="00C35857" w:rsidRPr="00CF6C4A" w:rsidRDefault="00820D5B" w:rsidP="00115C94">
      <w:pPr>
        <w:pStyle w:val="ListParagraph"/>
        <w:numPr>
          <w:ilvl w:val="0"/>
          <w:numId w:val="18"/>
        </w:numPr>
        <w:spacing w:line="360" w:lineRule="auto"/>
        <w:ind w:left="851" w:hanging="425"/>
        <w:jc w:val="both"/>
      </w:pPr>
      <w:r>
        <w:t xml:space="preserve">Otherwise, </w:t>
      </w:r>
      <w:r w:rsidRPr="00820D5B">
        <w:rPr>
          <w:b/>
          <w:bCs/>
        </w:rPr>
        <w:t>show all the data</w:t>
      </w:r>
      <w:r>
        <w:t xml:space="preserve"> in the </w:t>
      </w:r>
      <w:r w:rsidRPr="00820D5B">
        <w:rPr>
          <w:b/>
          <w:bCs/>
        </w:rPr>
        <w:t>priority queue</w:t>
      </w:r>
      <w:r w:rsidR="0092323C">
        <w:t>.</w:t>
      </w:r>
    </w:p>
    <w:p w14:paraId="07307C6E" w14:textId="57F6A733" w:rsidR="00BE03F9" w:rsidRDefault="003B475E" w:rsidP="00BE03F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02350AC" wp14:editId="3EC602C4">
            <wp:extent cx="5760000" cy="1494330"/>
            <wp:effectExtent l="19050" t="19050" r="1270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2193" b="1"/>
                    <a:stretch/>
                  </pic:blipFill>
                  <pic:spPr bwMode="auto">
                    <a:xfrm>
                      <a:off x="0" y="0"/>
                      <a:ext cx="5760000" cy="14943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62A78" w14:textId="69CB978F" w:rsidR="000B6208" w:rsidRDefault="00BE03F9" w:rsidP="00BE03F9">
      <w:pPr>
        <w:pStyle w:val="Caption"/>
        <w:jc w:val="center"/>
      </w:pPr>
      <w:r>
        <w:t xml:space="preserve">Figure </w:t>
      </w:r>
      <w:fldSimple w:instr=" SEQ Figure \* ARABIC ">
        <w:r w:rsidR="0021693A">
          <w:rPr>
            <w:noProof/>
          </w:rPr>
          <w:t>4</w:t>
        </w:r>
      </w:fldSimple>
      <w:r>
        <w:t>. View All Patient</w:t>
      </w:r>
    </w:p>
    <w:p w14:paraId="42823346" w14:textId="77777777" w:rsidR="000B6208" w:rsidRDefault="000B6208">
      <w:pPr>
        <w:spacing w:after="200" w:line="276" w:lineRule="auto"/>
        <w:rPr>
          <w:b/>
          <w:bCs/>
          <w:sz w:val="20"/>
          <w:szCs w:val="20"/>
        </w:rPr>
      </w:pPr>
      <w:r>
        <w:br w:type="page"/>
      </w:r>
    </w:p>
    <w:p w14:paraId="4C747B99" w14:textId="29A19957" w:rsidR="000C7DC8" w:rsidRDefault="000C7DC8" w:rsidP="0092323C">
      <w:pPr>
        <w:numPr>
          <w:ilvl w:val="0"/>
          <w:numId w:val="12"/>
        </w:numPr>
        <w:suppressAutoHyphens/>
        <w:spacing w:line="360" w:lineRule="auto"/>
        <w:ind w:left="426" w:hanging="426"/>
      </w:pPr>
      <w:r>
        <w:lastRenderedPageBreak/>
        <w:t xml:space="preserve">If user chooses </w:t>
      </w:r>
      <w:r>
        <w:rPr>
          <w:b/>
          <w:bCs/>
        </w:rPr>
        <w:t>Next Queue</w:t>
      </w:r>
      <w:r>
        <w:t xml:space="preserve"> (</w:t>
      </w:r>
      <w:r w:rsidRPr="004C7712">
        <w:rPr>
          <w:b/>
          <w:bCs/>
        </w:rPr>
        <w:t xml:space="preserve">Menu </w:t>
      </w:r>
      <w:r>
        <w:rPr>
          <w:b/>
          <w:bCs/>
        </w:rPr>
        <w:t>3</w:t>
      </w:r>
      <w:r>
        <w:t>), then:</w:t>
      </w:r>
    </w:p>
    <w:p w14:paraId="3784700E" w14:textId="055EF958" w:rsidR="000C7DC8" w:rsidRDefault="000C7DC8" w:rsidP="0092323C">
      <w:pPr>
        <w:pStyle w:val="ListParagraph"/>
        <w:numPr>
          <w:ilvl w:val="0"/>
          <w:numId w:val="18"/>
        </w:numPr>
        <w:spacing w:line="360" w:lineRule="auto"/>
        <w:ind w:left="851" w:hanging="425"/>
        <w:jc w:val="both"/>
      </w:pPr>
      <w:r>
        <w:t xml:space="preserve">Validate </w:t>
      </w:r>
      <w:r w:rsidRPr="00F8290A">
        <w:t>if there’s</w:t>
      </w:r>
      <w:r w:rsidRPr="00C35857">
        <w:rPr>
          <w:b/>
          <w:bCs/>
        </w:rPr>
        <w:t xml:space="preserve"> no data</w:t>
      </w:r>
      <w:r>
        <w:t>, show “</w:t>
      </w:r>
      <w:r>
        <w:rPr>
          <w:b/>
          <w:bCs/>
        </w:rPr>
        <w:t>There is no queue yet!</w:t>
      </w:r>
      <w:r>
        <w:t>” message</w:t>
      </w:r>
    </w:p>
    <w:p w14:paraId="2E583628" w14:textId="77777777" w:rsidR="0041539A" w:rsidRDefault="0041539A" w:rsidP="0041539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F42DF4E" wp14:editId="1D8F1A59">
            <wp:extent cx="5760000" cy="604319"/>
            <wp:effectExtent l="19050" t="19050" r="12700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394" t="-14259" r="2927" b="-14923"/>
                    <a:stretch/>
                  </pic:blipFill>
                  <pic:spPr bwMode="auto">
                    <a:xfrm>
                      <a:off x="0" y="0"/>
                      <a:ext cx="5760000" cy="60431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05BBE" w14:textId="72292467" w:rsidR="00E35959" w:rsidRDefault="0041539A" w:rsidP="0041539A">
      <w:pPr>
        <w:pStyle w:val="Caption"/>
        <w:jc w:val="center"/>
      </w:pPr>
      <w:r>
        <w:t xml:space="preserve">Figure </w:t>
      </w:r>
      <w:fldSimple w:instr=" SEQ Figure \* ARABIC ">
        <w:r w:rsidR="0021693A">
          <w:rPr>
            <w:noProof/>
          </w:rPr>
          <w:t>5</w:t>
        </w:r>
      </w:fldSimple>
      <w:r w:rsidRPr="005332FB">
        <w:t>. There is No Queue Message (</w:t>
      </w:r>
      <w:r>
        <w:t>Next Queue</w:t>
      </w:r>
      <w:r w:rsidRPr="005332FB">
        <w:t>)</w:t>
      </w:r>
    </w:p>
    <w:p w14:paraId="5E59FB67" w14:textId="5C26107B" w:rsidR="00CF6C4A" w:rsidRDefault="000C7DC8" w:rsidP="0092323C">
      <w:pPr>
        <w:pStyle w:val="ListParagraph"/>
        <w:numPr>
          <w:ilvl w:val="0"/>
          <w:numId w:val="18"/>
        </w:numPr>
        <w:spacing w:line="360" w:lineRule="auto"/>
        <w:ind w:left="851" w:hanging="425"/>
        <w:jc w:val="both"/>
      </w:pPr>
      <w:r>
        <w:t xml:space="preserve">Otherwise, </w:t>
      </w:r>
      <w:r w:rsidR="00122400">
        <w:rPr>
          <w:b/>
          <w:bCs/>
        </w:rPr>
        <w:t>remove</w:t>
      </w:r>
      <w:r w:rsidRPr="00515937">
        <w:rPr>
          <w:b/>
          <w:bCs/>
        </w:rPr>
        <w:t xml:space="preserve"> the front</w:t>
      </w:r>
      <w:r w:rsidR="008E3CED">
        <w:rPr>
          <w:b/>
          <w:bCs/>
        </w:rPr>
        <w:t>most</w:t>
      </w:r>
      <w:r w:rsidRPr="00515937">
        <w:rPr>
          <w:b/>
          <w:bCs/>
        </w:rPr>
        <w:t xml:space="preserve"> queue</w:t>
      </w:r>
      <w:r>
        <w:t xml:space="preserve"> based on its </w:t>
      </w:r>
      <w:r w:rsidRPr="00451E54">
        <w:rPr>
          <w:b/>
          <w:bCs/>
        </w:rPr>
        <w:t>priority</w:t>
      </w:r>
      <w:r>
        <w:t xml:space="preserve"> and </w:t>
      </w:r>
      <w:r w:rsidRPr="00C51476">
        <w:rPr>
          <w:b/>
          <w:bCs/>
        </w:rPr>
        <w:t>show the data</w:t>
      </w:r>
    </w:p>
    <w:p w14:paraId="081F99DA" w14:textId="77777777" w:rsidR="0021693A" w:rsidRDefault="00E35959" w:rsidP="0021693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C5B7BF5" wp14:editId="0F027F23">
            <wp:extent cx="5760000" cy="1145785"/>
            <wp:effectExtent l="19050" t="19050" r="12700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519" t="-4359" r="4783" b="-6105"/>
                    <a:stretch/>
                  </pic:blipFill>
                  <pic:spPr bwMode="auto">
                    <a:xfrm>
                      <a:off x="0" y="0"/>
                      <a:ext cx="5760000" cy="114578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95F88" w14:textId="5F3BCBE3" w:rsidR="005613C4" w:rsidRDefault="0021693A" w:rsidP="0021693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. Remove the Front</w:t>
      </w:r>
      <w:r w:rsidR="00A05154">
        <w:t>most</w:t>
      </w:r>
      <w:r>
        <w:t xml:space="preserve"> Queue</w:t>
      </w:r>
    </w:p>
    <w:p w14:paraId="25349464" w14:textId="6CF1F783" w:rsidR="003F6222" w:rsidRDefault="003F6222" w:rsidP="0092323C">
      <w:pPr>
        <w:numPr>
          <w:ilvl w:val="0"/>
          <w:numId w:val="12"/>
        </w:numPr>
        <w:suppressAutoHyphens/>
        <w:spacing w:line="360" w:lineRule="auto"/>
        <w:ind w:left="426" w:hanging="426"/>
      </w:pPr>
      <w:r>
        <w:t xml:space="preserve">If user chooses </w:t>
      </w:r>
      <w:r>
        <w:rPr>
          <w:b/>
          <w:bCs/>
        </w:rPr>
        <w:t>Exit</w:t>
      </w:r>
      <w:r>
        <w:t xml:space="preserve"> (</w:t>
      </w:r>
      <w:r w:rsidRPr="004C7712">
        <w:rPr>
          <w:b/>
          <w:bCs/>
        </w:rPr>
        <w:t xml:space="preserve">Menu </w:t>
      </w:r>
      <w:r>
        <w:rPr>
          <w:b/>
          <w:bCs/>
        </w:rPr>
        <w:t>4</w:t>
      </w:r>
      <w:r>
        <w:t xml:space="preserve">), then </w:t>
      </w:r>
      <w:r w:rsidRPr="00414BD2">
        <w:rPr>
          <w:b/>
          <w:bCs/>
        </w:rPr>
        <w:t>terminate</w:t>
      </w:r>
      <w:r>
        <w:t xml:space="preserve"> the program</w:t>
      </w:r>
      <w:r w:rsidR="00414BD2">
        <w:t>.</w:t>
      </w:r>
    </w:p>
    <w:p w14:paraId="5F74F700" w14:textId="77777777" w:rsidR="003F6222" w:rsidRPr="003F6222" w:rsidRDefault="003F6222" w:rsidP="003F6222">
      <w:pPr>
        <w:rPr>
          <w:highlight w:val="yellow"/>
        </w:rPr>
      </w:pPr>
    </w:p>
    <w:p w14:paraId="3D0E7CE7" w14:textId="77777777" w:rsidR="00CF6C4A" w:rsidRDefault="00CF6C4A" w:rsidP="00CF6C4A"/>
    <w:p w14:paraId="5B6EF93D" w14:textId="79F86031" w:rsidR="00CF6C4A" w:rsidRPr="00CF6C4A" w:rsidRDefault="00CF6C4A" w:rsidP="00CF6C4A">
      <w:pPr>
        <w:ind w:left="20"/>
        <w:jc w:val="center"/>
        <w:rPr>
          <w:b/>
        </w:rPr>
      </w:pPr>
      <w:r>
        <w:rPr>
          <w:b/>
        </w:rPr>
        <w:t>P</w:t>
      </w:r>
      <w:r w:rsidRPr="00A61CFB">
        <w:rPr>
          <w:b/>
        </w:rPr>
        <w:t>lease run the EXE file</w:t>
      </w:r>
      <w:r>
        <w:rPr>
          <w:b/>
        </w:rPr>
        <w:t xml:space="preserve"> to see the sample program</w:t>
      </w:r>
    </w:p>
    <w:sectPr w:rsidR="00CF6C4A" w:rsidRPr="00CF6C4A" w:rsidSect="00DF2179">
      <w:headerReference w:type="default" r:id="rId14"/>
      <w:footerReference w:type="default" r:id="rId15"/>
      <w:headerReference w:type="first" r:id="rId16"/>
      <w:footerReference w:type="first" r:id="rId17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063D7" w14:textId="77777777" w:rsidR="00075C9F" w:rsidRDefault="00075C9F" w:rsidP="00273E4A">
      <w:r>
        <w:separator/>
      </w:r>
    </w:p>
  </w:endnote>
  <w:endnote w:type="continuationSeparator" w:id="0">
    <w:p w14:paraId="2B74A242" w14:textId="77777777" w:rsidR="00075C9F" w:rsidRDefault="00075C9F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34116" w14:textId="77777777" w:rsidR="00075C9F" w:rsidRDefault="00075C9F" w:rsidP="00273E4A">
      <w:r>
        <w:separator/>
      </w:r>
    </w:p>
  </w:footnote>
  <w:footnote w:type="continuationSeparator" w:id="0">
    <w:p w14:paraId="29B28916" w14:textId="77777777" w:rsidR="00075C9F" w:rsidRDefault="00075C9F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7BE69E35" w:rsidR="005D0782" w:rsidRPr="00FE12F1" w:rsidRDefault="00C113EB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</w:t>
          </w:r>
          <w:r w:rsidR="006733B9">
            <w:rPr>
              <w:b/>
              <w:sz w:val="20"/>
            </w:rPr>
            <w:t>1</w:t>
          </w:r>
          <w:r>
            <w:rPr>
              <w:b/>
              <w:sz w:val="20"/>
            </w:rPr>
            <w:t>0</w:t>
          </w:r>
          <w:r w:rsidR="006733B9">
            <w:rPr>
              <w:b/>
              <w:sz w:val="20"/>
            </w:rPr>
            <w:t>2</w:t>
          </w:r>
          <w:r>
            <w:rPr>
              <w:b/>
              <w:sz w:val="20"/>
            </w:rPr>
            <w:t>2</w:t>
          </w:r>
          <w:r w:rsidR="006733B9">
            <w:rPr>
              <w:b/>
              <w:sz w:val="20"/>
            </w:rPr>
            <w:t>2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5A2F3B"/>
    <w:multiLevelType w:val="hybridMultilevel"/>
    <w:tmpl w:val="63C4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C3DA2"/>
    <w:multiLevelType w:val="hybridMultilevel"/>
    <w:tmpl w:val="2308433C"/>
    <w:lvl w:ilvl="0" w:tplc="3DD6B2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D64C6F"/>
    <w:multiLevelType w:val="hybridMultilevel"/>
    <w:tmpl w:val="0DB2D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55FAB"/>
    <w:multiLevelType w:val="hybridMultilevel"/>
    <w:tmpl w:val="DEEC9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8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0A0D5B"/>
    <w:multiLevelType w:val="hybridMultilevel"/>
    <w:tmpl w:val="EE0256F6"/>
    <w:lvl w:ilvl="0" w:tplc="4F084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C0A87"/>
    <w:multiLevelType w:val="hybridMultilevel"/>
    <w:tmpl w:val="1E74C9E0"/>
    <w:lvl w:ilvl="0" w:tplc="040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1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365A0F"/>
    <w:multiLevelType w:val="hybridMultilevel"/>
    <w:tmpl w:val="66009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487F9E"/>
    <w:multiLevelType w:val="hybridMultilevel"/>
    <w:tmpl w:val="968E44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BFC3806">
      <w:start w:val="4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21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1485638">
    <w:abstractNumId w:val="1"/>
  </w:num>
  <w:num w:numId="2" w16cid:durableId="2111706217">
    <w:abstractNumId w:val="7"/>
  </w:num>
  <w:num w:numId="3" w16cid:durableId="534125123">
    <w:abstractNumId w:val="12"/>
  </w:num>
  <w:num w:numId="4" w16cid:durableId="1455631908">
    <w:abstractNumId w:val="8"/>
  </w:num>
  <w:num w:numId="5" w16cid:durableId="321936480">
    <w:abstractNumId w:val="13"/>
  </w:num>
  <w:num w:numId="6" w16cid:durableId="736056998">
    <w:abstractNumId w:val="11"/>
  </w:num>
  <w:num w:numId="7" w16cid:durableId="739907534">
    <w:abstractNumId w:val="14"/>
  </w:num>
  <w:num w:numId="8" w16cid:durableId="2019648233">
    <w:abstractNumId w:val="0"/>
  </w:num>
  <w:num w:numId="9" w16cid:durableId="1508906009">
    <w:abstractNumId w:val="2"/>
  </w:num>
  <w:num w:numId="10" w16cid:durableId="53512131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71160366">
    <w:abstractNumId w:val="1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29637792">
    <w:abstractNumId w:val="5"/>
  </w:num>
  <w:num w:numId="13" w16cid:durableId="264505423">
    <w:abstractNumId w:val="3"/>
  </w:num>
  <w:num w:numId="14" w16cid:durableId="1934319236">
    <w:abstractNumId w:val="6"/>
  </w:num>
  <w:num w:numId="15" w16cid:durableId="1331908063">
    <w:abstractNumId w:val="9"/>
  </w:num>
  <w:num w:numId="16" w16cid:durableId="765006175">
    <w:abstractNumId w:val="16"/>
  </w:num>
  <w:num w:numId="17" w16cid:durableId="1938519464">
    <w:abstractNumId w:val="4"/>
  </w:num>
  <w:num w:numId="18" w16cid:durableId="876815557">
    <w:abstractNumId w:val="17"/>
  </w:num>
  <w:num w:numId="19" w16cid:durableId="18956990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NK4FAPwiv9QtAAAA"/>
  </w:docVars>
  <w:rsids>
    <w:rsidRoot w:val="00B9609E"/>
    <w:rsid w:val="000033D7"/>
    <w:rsid w:val="00020F10"/>
    <w:rsid w:val="00025BCF"/>
    <w:rsid w:val="00042E45"/>
    <w:rsid w:val="00051154"/>
    <w:rsid w:val="00072DE7"/>
    <w:rsid w:val="000732DF"/>
    <w:rsid w:val="0007503A"/>
    <w:rsid w:val="00075C9F"/>
    <w:rsid w:val="000A0C90"/>
    <w:rsid w:val="000A1138"/>
    <w:rsid w:val="000A23D8"/>
    <w:rsid w:val="000A3F41"/>
    <w:rsid w:val="000B6208"/>
    <w:rsid w:val="000B69D0"/>
    <w:rsid w:val="000B6DCC"/>
    <w:rsid w:val="000C3015"/>
    <w:rsid w:val="000C7DC8"/>
    <w:rsid w:val="000E14B3"/>
    <w:rsid w:val="000E46AA"/>
    <w:rsid w:val="000E5D6D"/>
    <w:rsid w:val="000F057A"/>
    <w:rsid w:val="000F1EBF"/>
    <w:rsid w:val="000F3EB6"/>
    <w:rsid w:val="000F7CFC"/>
    <w:rsid w:val="000F7FC6"/>
    <w:rsid w:val="001128D4"/>
    <w:rsid w:val="00113EBE"/>
    <w:rsid w:val="00115C94"/>
    <w:rsid w:val="00122400"/>
    <w:rsid w:val="00122BC2"/>
    <w:rsid w:val="001267AE"/>
    <w:rsid w:val="00126822"/>
    <w:rsid w:val="001319AB"/>
    <w:rsid w:val="00131DAA"/>
    <w:rsid w:val="0014294A"/>
    <w:rsid w:val="0014565D"/>
    <w:rsid w:val="00145C2E"/>
    <w:rsid w:val="00150E94"/>
    <w:rsid w:val="00151847"/>
    <w:rsid w:val="0015698F"/>
    <w:rsid w:val="00157299"/>
    <w:rsid w:val="00167272"/>
    <w:rsid w:val="00183F26"/>
    <w:rsid w:val="001867CF"/>
    <w:rsid w:val="001955A6"/>
    <w:rsid w:val="001A300E"/>
    <w:rsid w:val="001B177D"/>
    <w:rsid w:val="001B3A2E"/>
    <w:rsid w:val="001B6057"/>
    <w:rsid w:val="001C3531"/>
    <w:rsid w:val="001D4810"/>
    <w:rsid w:val="001E4042"/>
    <w:rsid w:val="001E637E"/>
    <w:rsid w:val="001E7ABE"/>
    <w:rsid w:val="001F64B6"/>
    <w:rsid w:val="00206D1F"/>
    <w:rsid w:val="0021693A"/>
    <w:rsid w:val="00224780"/>
    <w:rsid w:val="00235C36"/>
    <w:rsid w:val="002376FA"/>
    <w:rsid w:val="00250A15"/>
    <w:rsid w:val="00252A72"/>
    <w:rsid w:val="00260AE4"/>
    <w:rsid w:val="002721AE"/>
    <w:rsid w:val="00273E4A"/>
    <w:rsid w:val="00281799"/>
    <w:rsid w:val="002841B3"/>
    <w:rsid w:val="0028771F"/>
    <w:rsid w:val="002956DC"/>
    <w:rsid w:val="00296DA6"/>
    <w:rsid w:val="002A07C0"/>
    <w:rsid w:val="002A138B"/>
    <w:rsid w:val="002A66E0"/>
    <w:rsid w:val="002B00F2"/>
    <w:rsid w:val="002B4269"/>
    <w:rsid w:val="002B7CDD"/>
    <w:rsid w:val="002C3AC5"/>
    <w:rsid w:val="002C7FC0"/>
    <w:rsid w:val="002D1472"/>
    <w:rsid w:val="002D606B"/>
    <w:rsid w:val="002D7F31"/>
    <w:rsid w:val="002E3324"/>
    <w:rsid w:val="003002A2"/>
    <w:rsid w:val="00305136"/>
    <w:rsid w:val="003054E4"/>
    <w:rsid w:val="003155E8"/>
    <w:rsid w:val="00320C87"/>
    <w:rsid w:val="00321362"/>
    <w:rsid w:val="00321AEB"/>
    <w:rsid w:val="00323347"/>
    <w:rsid w:val="00324761"/>
    <w:rsid w:val="003259A3"/>
    <w:rsid w:val="00327C10"/>
    <w:rsid w:val="00330E5E"/>
    <w:rsid w:val="003312F4"/>
    <w:rsid w:val="00341A87"/>
    <w:rsid w:val="003432E6"/>
    <w:rsid w:val="00343519"/>
    <w:rsid w:val="003439D3"/>
    <w:rsid w:val="00344269"/>
    <w:rsid w:val="0034573C"/>
    <w:rsid w:val="00353EB3"/>
    <w:rsid w:val="003544B7"/>
    <w:rsid w:val="0036420F"/>
    <w:rsid w:val="0036669F"/>
    <w:rsid w:val="00366844"/>
    <w:rsid w:val="0037323F"/>
    <w:rsid w:val="0037553B"/>
    <w:rsid w:val="00377E25"/>
    <w:rsid w:val="0038376D"/>
    <w:rsid w:val="00384C7B"/>
    <w:rsid w:val="00387D06"/>
    <w:rsid w:val="003A1788"/>
    <w:rsid w:val="003B1D05"/>
    <w:rsid w:val="003B27CC"/>
    <w:rsid w:val="003B475E"/>
    <w:rsid w:val="003B5F77"/>
    <w:rsid w:val="003C07AD"/>
    <w:rsid w:val="003C0A29"/>
    <w:rsid w:val="003C0A82"/>
    <w:rsid w:val="003C1CE6"/>
    <w:rsid w:val="003D5903"/>
    <w:rsid w:val="003D7084"/>
    <w:rsid w:val="003E6DC5"/>
    <w:rsid w:val="003F6222"/>
    <w:rsid w:val="003F71D2"/>
    <w:rsid w:val="004074A1"/>
    <w:rsid w:val="00414BD2"/>
    <w:rsid w:val="0041539A"/>
    <w:rsid w:val="00420AFF"/>
    <w:rsid w:val="00422134"/>
    <w:rsid w:val="0042727D"/>
    <w:rsid w:val="00434641"/>
    <w:rsid w:val="00434FFC"/>
    <w:rsid w:val="00446550"/>
    <w:rsid w:val="00446D31"/>
    <w:rsid w:val="00451E54"/>
    <w:rsid w:val="00452AA8"/>
    <w:rsid w:val="0045325D"/>
    <w:rsid w:val="004537B7"/>
    <w:rsid w:val="004564E4"/>
    <w:rsid w:val="004633AF"/>
    <w:rsid w:val="0046440B"/>
    <w:rsid w:val="004658AF"/>
    <w:rsid w:val="00470964"/>
    <w:rsid w:val="004716A8"/>
    <w:rsid w:val="0047387B"/>
    <w:rsid w:val="00481C7C"/>
    <w:rsid w:val="00485BAD"/>
    <w:rsid w:val="00494D17"/>
    <w:rsid w:val="00494E4C"/>
    <w:rsid w:val="00497A70"/>
    <w:rsid w:val="004A4F71"/>
    <w:rsid w:val="004A6716"/>
    <w:rsid w:val="004A6F1F"/>
    <w:rsid w:val="004B47B5"/>
    <w:rsid w:val="004B6AFE"/>
    <w:rsid w:val="004C0F0C"/>
    <w:rsid w:val="004C7712"/>
    <w:rsid w:val="004D176C"/>
    <w:rsid w:val="004D6FF4"/>
    <w:rsid w:val="004E2FEB"/>
    <w:rsid w:val="004E7352"/>
    <w:rsid w:val="00514D2B"/>
    <w:rsid w:val="00515937"/>
    <w:rsid w:val="00520E03"/>
    <w:rsid w:val="005314B7"/>
    <w:rsid w:val="00535DA7"/>
    <w:rsid w:val="00536A8B"/>
    <w:rsid w:val="005447D7"/>
    <w:rsid w:val="00553CA7"/>
    <w:rsid w:val="0055410B"/>
    <w:rsid w:val="00556E41"/>
    <w:rsid w:val="005613C4"/>
    <w:rsid w:val="00571B72"/>
    <w:rsid w:val="00582417"/>
    <w:rsid w:val="00582E4C"/>
    <w:rsid w:val="0059246A"/>
    <w:rsid w:val="0059708B"/>
    <w:rsid w:val="005A072D"/>
    <w:rsid w:val="005A1E95"/>
    <w:rsid w:val="005A2CB1"/>
    <w:rsid w:val="005A32DD"/>
    <w:rsid w:val="005A76C6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234E9"/>
    <w:rsid w:val="00627EFA"/>
    <w:rsid w:val="00635EE5"/>
    <w:rsid w:val="0063734B"/>
    <w:rsid w:val="00643F75"/>
    <w:rsid w:val="00664137"/>
    <w:rsid w:val="00665D42"/>
    <w:rsid w:val="00670774"/>
    <w:rsid w:val="0067155E"/>
    <w:rsid w:val="006715D9"/>
    <w:rsid w:val="006733B9"/>
    <w:rsid w:val="0067443D"/>
    <w:rsid w:val="0068063A"/>
    <w:rsid w:val="00684BB6"/>
    <w:rsid w:val="00687DE4"/>
    <w:rsid w:val="00694887"/>
    <w:rsid w:val="00695D44"/>
    <w:rsid w:val="006A054B"/>
    <w:rsid w:val="006B215E"/>
    <w:rsid w:val="006B60E6"/>
    <w:rsid w:val="006D36BC"/>
    <w:rsid w:val="006E3A61"/>
    <w:rsid w:val="006F08DE"/>
    <w:rsid w:val="006F40C1"/>
    <w:rsid w:val="006F4D53"/>
    <w:rsid w:val="006F4D80"/>
    <w:rsid w:val="006F748A"/>
    <w:rsid w:val="00701ECA"/>
    <w:rsid w:val="00704403"/>
    <w:rsid w:val="00715E5E"/>
    <w:rsid w:val="0071649D"/>
    <w:rsid w:val="00720962"/>
    <w:rsid w:val="0072245D"/>
    <w:rsid w:val="00736C96"/>
    <w:rsid w:val="00737595"/>
    <w:rsid w:val="00744508"/>
    <w:rsid w:val="00756AD4"/>
    <w:rsid w:val="00787247"/>
    <w:rsid w:val="00787855"/>
    <w:rsid w:val="007955AD"/>
    <w:rsid w:val="007B3BB0"/>
    <w:rsid w:val="007B5A6A"/>
    <w:rsid w:val="007C1C37"/>
    <w:rsid w:val="007C2F48"/>
    <w:rsid w:val="007E0AEB"/>
    <w:rsid w:val="007E0EE7"/>
    <w:rsid w:val="007E7110"/>
    <w:rsid w:val="00810737"/>
    <w:rsid w:val="00811C48"/>
    <w:rsid w:val="0081269E"/>
    <w:rsid w:val="00815DB3"/>
    <w:rsid w:val="00820D5B"/>
    <w:rsid w:val="0083459F"/>
    <w:rsid w:val="0083780E"/>
    <w:rsid w:val="00846AF7"/>
    <w:rsid w:val="00855880"/>
    <w:rsid w:val="008575A6"/>
    <w:rsid w:val="008674E6"/>
    <w:rsid w:val="00876001"/>
    <w:rsid w:val="00876A58"/>
    <w:rsid w:val="00880062"/>
    <w:rsid w:val="00883A84"/>
    <w:rsid w:val="00891B2E"/>
    <w:rsid w:val="008939EF"/>
    <w:rsid w:val="00894072"/>
    <w:rsid w:val="00895B8D"/>
    <w:rsid w:val="00896015"/>
    <w:rsid w:val="00897C0F"/>
    <w:rsid w:val="008A63CF"/>
    <w:rsid w:val="008A6AF0"/>
    <w:rsid w:val="008B08C6"/>
    <w:rsid w:val="008B212E"/>
    <w:rsid w:val="008B449A"/>
    <w:rsid w:val="008B4BE4"/>
    <w:rsid w:val="008B7541"/>
    <w:rsid w:val="008C1A4A"/>
    <w:rsid w:val="008D1B94"/>
    <w:rsid w:val="008D411F"/>
    <w:rsid w:val="008E3CED"/>
    <w:rsid w:val="008F740C"/>
    <w:rsid w:val="009010C1"/>
    <w:rsid w:val="00901A30"/>
    <w:rsid w:val="0090372F"/>
    <w:rsid w:val="00904559"/>
    <w:rsid w:val="0091096F"/>
    <w:rsid w:val="009202D7"/>
    <w:rsid w:val="0092323C"/>
    <w:rsid w:val="00932B6E"/>
    <w:rsid w:val="00932BEA"/>
    <w:rsid w:val="0093677F"/>
    <w:rsid w:val="0093681F"/>
    <w:rsid w:val="00937B93"/>
    <w:rsid w:val="009443B8"/>
    <w:rsid w:val="00944ADA"/>
    <w:rsid w:val="009568C5"/>
    <w:rsid w:val="00961A2D"/>
    <w:rsid w:val="00962081"/>
    <w:rsid w:val="0097243E"/>
    <w:rsid w:val="00973849"/>
    <w:rsid w:val="0098277F"/>
    <w:rsid w:val="009832E4"/>
    <w:rsid w:val="00985CBE"/>
    <w:rsid w:val="00991927"/>
    <w:rsid w:val="009A1ACD"/>
    <w:rsid w:val="009A2464"/>
    <w:rsid w:val="009A3737"/>
    <w:rsid w:val="009A6435"/>
    <w:rsid w:val="009A6C94"/>
    <w:rsid w:val="009C7801"/>
    <w:rsid w:val="009E0192"/>
    <w:rsid w:val="009E29D9"/>
    <w:rsid w:val="009F1091"/>
    <w:rsid w:val="009F3213"/>
    <w:rsid w:val="00A05154"/>
    <w:rsid w:val="00A13096"/>
    <w:rsid w:val="00A1473C"/>
    <w:rsid w:val="00A15B15"/>
    <w:rsid w:val="00A32343"/>
    <w:rsid w:val="00A33664"/>
    <w:rsid w:val="00A356DF"/>
    <w:rsid w:val="00A41765"/>
    <w:rsid w:val="00A46082"/>
    <w:rsid w:val="00A508DB"/>
    <w:rsid w:val="00A50AF3"/>
    <w:rsid w:val="00A52AB7"/>
    <w:rsid w:val="00A53D38"/>
    <w:rsid w:val="00A552D5"/>
    <w:rsid w:val="00A933D3"/>
    <w:rsid w:val="00AA1407"/>
    <w:rsid w:val="00AB0E0A"/>
    <w:rsid w:val="00AB42BB"/>
    <w:rsid w:val="00AB4E56"/>
    <w:rsid w:val="00AC0C63"/>
    <w:rsid w:val="00AC5D98"/>
    <w:rsid w:val="00AD0B16"/>
    <w:rsid w:val="00AD2114"/>
    <w:rsid w:val="00AD39F2"/>
    <w:rsid w:val="00AD7B46"/>
    <w:rsid w:val="00AE1AE9"/>
    <w:rsid w:val="00AE39D8"/>
    <w:rsid w:val="00AE548F"/>
    <w:rsid w:val="00AE661D"/>
    <w:rsid w:val="00AF264E"/>
    <w:rsid w:val="00AF338E"/>
    <w:rsid w:val="00AF68E8"/>
    <w:rsid w:val="00B02072"/>
    <w:rsid w:val="00B04C4C"/>
    <w:rsid w:val="00B07226"/>
    <w:rsid w:val="00B11CE5"/>
    <w:rsid w:val="00B17AD5"/>
    <w:rsid w:val="00B212C7"/>
    <w:rsid w:val="00B25A20"/>
    <w:rsid w:val="00B265F2"/>
    <w:rsid w:val="00B440FB"/>
    <w:rsid w:val="00B4674F"/>
    <w:rsid w:val="00B517FB"/>
    <w:rsid w:val="00B54700"/>
    <w:rsid w:val="00B54C98"/>
    <w:rsid w:val="00B57425"/>
    <w:rsid w:val="00B65A62"/>
    <w:rsid w:val="00B67595"/>
    <w:rsid w:val="00B7140C"/>
    <w:rsid w:val="00B81979"/>
    <w:rsid w:val="00B948DA"/>
    <w:rsid w:val="00B9609E"/>
    <w:rsid w:val="00BA4742"/>
    <w:rsid w:val="00BC6DE8"/>
    <w:rsid w:val="00BE03F9"/>
    <w:rsid w:val="00BE0705"/>
    <w:rsid w:val="00BF2997"/>
    <w:rsid w:val="00BF7C45"/>
    <w:rsid w:val="00C113EB"/>
    <w:rsid w:val="00C12C3B"/>
    <w:rsid w:val="00C132DF"/>
    <w:rsid w:val="00C2233A"/>
    <w:rsid w:val="00C25F66"/>
    <w:rsid w:val="00C323D6"/>
    <w:rsid w:val="00C3496E"/>
    <w:rsid w:val="00C35857"/>
    <w:rsid w:val="00C44051"/>
    <w:rsid w:val="00C4686A"/>
    <w:rsid w:val="00C51476"/>
    <w:rsid w:val="00C525FC"/>
    <w:rsid w:val="00C53AEC"/>
    <w:rsid w:val="00C56C03"/>
    <w:rsid w:val="00C56CA6"/>
    <w:rsid w:val="00C57A8A"/>
    <w:rsid w:val="00C57FE8"/>
    <w:rsid w:val="00C6549A"/>
    <w:rsid w:val="00C8483C"/>
    <w:rsid w:val="00C915BF"/>
    <w:rsid w:val="00CA23F9"/>
    <w:rsid w:val="00CB3B33"/>
    <w:rsid w:val="00CB736B"/>
    <w:rsid w:val="00CD2365"/>
    <w:rsid w:val="00CD64BC"/>
    <w:rsid w:val="00CF11B0"/>
    <w:rsid w:val="00CF6C4A"/>
    <w:rsid w:val="00D00AB3"/>
    <w:rsid w:val="00D01C7B"/>
    <w:rsid w:val="00D10D4C"/>
    <w:rsid w:val="00D166B4"/>
    <w:rsid w:val="00D22C95"/>
    <w:rsid w:val="00D22CDA"/>
    <w:rsid w:val="00D26816"/>
    <w:rsid w:val="00D30822"/>
    <w:rsid w:val="00D3170B"/>
    <w:rsid w:val="00D328FE"/>
    <w:rsid w:val="00D3685C"/>
    <w:rsid w:val="00D37E0D"/>
    <w:rsid w:val="00D46BAF"/>
    <w:rsid w:val="00D47C75"/>
    <w:rsid w:val="00D60A6D"/>
    <w:rsid w:val="00D67DFC"/>
    <w:rsid w:val="00D712E4"/>
    <w:rsid w:val="00D80A1F"/>
    <w:rsid w:val="00D908C8"/>
    <w:rsid w:val="00D95848"/>
    <w:rsid w:val="00D973D0"/>
    <w:rsid w:val="00D9763F"/>
    <w:rsid w:val="00DA4A85"/>
    <w:rsid w:val="00DB0A75"/>
    <w:rsid w:val="00DB2D6C"/>
    <w:rsid w:val="00DC046D"/>
    <w:rsid w:val="00DC4B9D"/>
    <w:rsid w:val="00DC700A"/>
    <w:rsid w:val="00DD67F9"/>
    <w:rsid w:val="00DE2FA6"/>
    <w:rsid w:val="00DF2179"/>
    <w:rsid w:val="00DF224B"/>
    <w:rsid w:val="00DF6ACA"/>
    <w:rsid w:val="00DF718C"/>
    <w:rsid w:val="00DF7A4F"/>
    <w:rsid w:val="00E0375C"/>
    <w:rsid w:val="00E03DA9"/>
    <w:rsid w:val="00E03FDF"/>
    <w:rsid w:val="00E047D9"/>
    <w:rsid w:val="00E13384"/>
    <w:rsid w:val="00E2760B"/>
    <w:rsid w:val="00E3113B"/>
    <w:rsid w:val="00E335DA"/>
    <w:rsid w:val="00E35959"/>
    <w:rsid w:val="00E36B77"/>
    <w:rsid w:val="00E36EA8"/>
    <w:rsid w:val="00E40AEA"/>
    <w:rsid w:val="00E502A7"/>
    <w:rsid w:val="00E642BF"/>
    <w:rsid w:val="00E660C4"/>
    <w:rsid w:val="00E66995"/>
    <w:rsid w:val="00E82EF8"/>
    <w:rsid w:val="00E83F0C"/>
    <w:rsid w:val="00E92CCF"/>
    <w:rsid w:val="00E9436E"/>
    <w:rsid w:val="00E9501D"/>
    <w:rsid w:val="00EB5190"/>
    <w:rsid w:val="00EB7CD4"/>
    <w:rsid w:val="00EC2DB3"/>
    <w:rsid w:val="00ED0C95"/>
    <w:rsid w:val="00ED5890"/>
    <w:rsid w:val="00ED7B45"/>
    <w:rsid w:val="00EF17AC"/>
    <w:rsid w:val="00F00BF1"/>
    <w:rsid w:val="00F22A92"/>
    <w:rsid w:val="00F232D0"/>
    <w:rsid w:val="00F2595B"/>
    <w:rsid w:val="00F36E33"/>
    <w:rsid w:val="00F53807"/>
    <w:rsid w:val="00F712CE"/>
    <w:rsid w:val="00F76A10"/>
    <w:rsid w:val="00F80742"/>
    <w:rsid w:val="00F8290A"/>
    <w:rsid w:val="00F908C1"/>
    <w:rsid w:val="00F955DA"/>
    <w:rsid w:val="00F96D4A"/>
    <w:rsid w:val="00FA41A2"/>
    <w:rsid w:val="00FA6C21"/>
    <w:rsid w:val="00FA79A8"/>
    <w:rsid w:val="00FB0DA7"/>
    <w:rsid w:val="00FB650D"/>
    <w:rsid w:val="00FC1F86"/>
    <w:rsid w:val="00FC245F"/>
    <w:rsid w:val="00FD664B"/>
    <w:rsid w:val="00FE12F1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DF6ACA"/>
    <w:pPr>
      <w:spacing w:after="240" w:line="360" w:lineRule="auto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3734B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3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7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65FBF-0CEF-4ECC-9D06-425D1CF84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416</TotalTime>
  <Pages>4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Renaldy</cp:lastModifiedBy>
  <cp:revision>222</cp:revision>
  <dcterms:created xsi:type="dcterms:W3CDTF">2020-07-21T05:55:00Z</dcterms:created>
  <dcterms:modified xsi:type="dcterms:W3CDTF">2023-02-16T03:36:00Z</dcterms:modified>
</cp:coreProperties>
</file>