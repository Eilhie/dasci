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E49EEE7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52BC" w14:textId="77777777" w:rsidR="00312152" w:rsidRDefault="00312152" w:rsidP="00312152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COMP6048 | COMP6048001 | COMP6048016 | COMP6048049</w:t>
            </w:r>
          </w:p>
          <w:p w14:paraId="36656A16" w14:textId="4CC1216D" w:rsidR="00235C36" w:rsidRPr="00876A58" w:rsidRDefault="00595980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Structures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C480699" w:rsidR="00F80742" w:rsidRPr="00DF718C" w:rsidRDefault="0014565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4980657F" w:rsidR="000732DF" w:rsidRPr="0036420F" w:rsidRDefault="004F63D3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4F63D3">
              <w:rPr>
                <w:rFonts w:ascii="Arial" w:hAnsi="Arial" w:cs="Arial"/>
                <w:b/>
                <w:sz w:val="20"/>
              </w:rPr>
              <w:t>O221-COMP6048-AM01-02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42F162F" w:rsidR="00535DA7" w:rsidRPr="004F63D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032EB5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0E14B3" w:rsidRPr="004F63D3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202</w:t>
            </w:r>
            <w:r w:rsidR="004F63D3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="000E14B3" w:rsidRPr="004F63D3">
              <w:rPr>
                <w:rFonts w:ascii="Arial" w:hAnsi="Arial" w:cs="Arial"/>
                <w:i/>
                <w:sz w:val="18"/>
                <w:szCs w:val="18"/>
                <w:lang w:val="id-ID"/>
              </w:rPr>
              <w:t>/202</w:t>
            </w:r>
            <w:r w:rsidR="004F63D3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3FB7C63B" w14:textId="77777777" w:rsidR="00344269" w:rsidRDefault="00344269" w:rsidP="00AD1139">
      <w:pPr>
        <w:spacing w:line="360" w:lineRule="auto"/>
        <w:rPr>
          <w:b/>
        </w:rPr>
      </w:pPr>
      <w:r w:rsidRPr="004F61AD">
        <w:rPr>
          <w:b/>
        </w:rPr>
        <w:t>Learning Outcomes</w:t>
      </w:r>
    </w:p>
    <w:p w14:paraId="4D55240B" w14:textId="34F13971" w:rsidR="00830D4F" w:rsidRDefault="00830D4F" w:rsidP="00830D4F">
      <w:pPr>
        <w:numPr>
          <w:ilvl w:val="0"/>
          <w:numId w:val="17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LO1 – Explain the concept of data structures and its usage in </w:t>
      </w:r>
      <w:r w:rsidR="00DA454D">
        <w:rPr>
          <w:rFonts w:eastAsia="Times New Roman"/>
          <w:lang w:eastAsia="en-US"/>
        </w:rPr>
        <w:t>c</w:t>
      </w:r>
      <w:r>
        <w:rPr>
          <w:rFonts w:eastAsia="Times New Roman"/>
          <w:lang w:eastAsia="en-US"/>
        </w:rPr>
        <w:t xml:space="preserve">omputer </w:t>
      </w:r>
      <w:r w:rsidR="00DA454D">
        <w:rPr>
          <w:rFonts w:eastAsia="Times New Roman"/>
          <w:lang w:eastAsia="en-US"/>
        </w:rPr>
        <w:t>s</w:t>
      </w:r>
      <w:r>
        <w:rPr>
          <w:rFonts w:eastAsia="Times New Roman"/>
          <w:lang w:eastAsia="en-US"/>
        </w:rPr>
        <w:t>cience</w:t>
      </w:r>
    </w:p>
    <w:p w14:paraId="56549602" w14:textId="77777777" w:rsidR="00830D4F" w:rsidRDefault="00830D4F" w:rsidP="00830D4F">
      <w:pPr>
        <w:numPr>
          <w:ilvl w:val="0"/>
          <w:numId w:val="17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LO2 – Illustrate any learned data structures and its usage in application</w:t>
      </w:r>
    </w:p>
    <w:p w14:paraId="060BA6AB" w14:textId="77777777" w:rsidR="00830D4F" w:rsidRDefault="00830D4F" w:rsidP="00830D4F">
      <w:pPr>
        <w:numPr>
          <w:ilvl w:val="0"/>
          <w:numId w:val="17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LO3 – Apply data structures using C</w:t>
      </w:r>
    </w:p>
    <w:p w14:paraId="5811AE18" w14:textId="77777777" w:rsidR="00344269" w:rsidRDefault="00344269" w:rsidP="00AD1139">
      <w:pPr>
        <w:suppressAutoHyphens/>
        <w:spacing w:line="360" w:lineRule="auto"/>
        <w:rPr>
          <w:rFonts w:eastAsia="Times New Roman"/>
          <w:lang w:eastAsia="en-US"/>
        </w:rPr>
      </w:pPr>
    </w:p>
    <w:p w14:paraId="3950ACFB" w14:textId="1144CBAD" w:rsidR="00344269" w:rsidRPr="00D0478B" w:rsidRDefault="00344269" w:rsidP="00AD1139">
      <w:pPr>
        <w:suppressAutoHyphens/>
        <w:spacing w:line="360" w:lineRule="auto"/>
        <w:rPr>
          <w:rFonts w:eastAsia="Times New Roman"/>
          <w:b/>
          <w:lang w:eastAsia="en-US"/>
        </w:rPr>
      </w:pPr>
      <w:r w:rsidRPr="00D0478B">
        <w:rPr>
          <w:rFonts w:eastAsia="Times New Roman"/>
          <w:b/>
          <w:lang w:eastAsia="en-US"/>
        </w:rPr>
        <w:t>Topic</w:t>
      </w:r>
    </w:p>
    <w:p w14:paraId="32D42663" w14:textId="11D68BD9" w:rsidR="00553CA7" w:rsidRDefault="00344269" w:rsidP="00AD1139">
      <w:pPr>
        <w:numPr>
          <w:ilvl w:val="0"/>
          <w:numId w:val="13"/>
        </w:numPr>
        <w:spacing w:line="360" w:lineRule="auto"/>
        <w:ind w:left="284" w:hanging="284"/>
      </w:pPr>
      <w:r>
        <w:t xml:space="preserve">Session </w:t>
      </w:r>
      <w:r w:rsidR="003B291F">
        <w:t>2</w:t>
      </w:r>
      <w:r>
        <w:t xml:space="preserve"> </w:t>
      </w:r>
      <w:r w:rsidR="004537B7">
        <w:t>-</w:t>
      </w:r>
      <w:r>
        <w:t xml:space="preserve"> </w:t>
      </w:r>
      <w:r w:rsidR="00AD1139" w:rsidRPr="00AD1139">
        <w:t>Single Linked List &amp; Stack</w:t>
      </w:r>
    </w:p>
    <w:p w14:paraId="6EBFADDD" w14:textId="77777777" w:rsidR="00AD1139" w:rsidRPr="00C519B4" w:rsidRDefault="00AD1139" w:rsidP="00AD1139">
      <w:pPr>
        <w:spacing w:line="360" w:lineRule="auto"/>
      </w:pPr>
    </w:p>
    <w:p w14:paraId="5A85DFB3" w14:textId="0586D689" w:rsidR="00344269" w:rsidRDefault="00344269" w:rsidP="00FA7C35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</w:t>
      </w:r>
      <w:r w:rsidR="005D6CDA">
        <w:rPr>
          <w:rFonts w:ascii="Times New Roman" w:hAnsi="Times New Roman"/>
          <w:color w:val="auto"/>
          <w:sz w:val="24"/>
          <w:szCs w:val="24"/>
        </w:rPr>
        <w:t xml:space="preserve"> T</w:t>
      </w:r>
      <w:r>
        <w:rPr>
          <w:rFonts w:ascii="Times New Roman" w:hAnsi="Times New Roman"/>
          <w:color w:val="auto"/>
          <w:sz w:val="24"/>
          <w:szCs w:val="24"/>
        </w:rPr>
        <w:t>opics</w:t>
      </w:r>
    </w:p>
    <w:p w14:paraId="1215E677" w14:textId="0E082B3B" w:rsidR="00AD1139" w:rsidRDefault="00AD1139" w:rsidP="005D6CDA">
      <w:pPr>
        <w:numPr>
          <w:ilvl w:val="0"/>
          <w:numId w:val="13"/>
        </w:numPr>
        <w:spacing w:line="360" w:lineRule="auto"/>
        <w:ind w:left="284" w:hanging="284"/>
      </w:pPr>
      <w:r>
        <w:t>Push Head, Mid, and Tail</w:t>
      </w:r>
    </w:p>
    <w:p w14:paraId="6D3722D8" w14:textId="4645BA34" w:rsidR="00AD1139" w:rsidRDefault="00AD1139" w:rsidP="005D6CDA">
      <w:pPr>
        <w:numPr>
          <w:ilvl w:val="0"/>
          <w:numId w:val="13"/>
        </w:numPr>
        <w:spacing w:line="360" w:lineRule="auto"/>
        <w:ind w:left="284" w:hanging="284"/>
      </w:pPr>
      <w:r>
        <w:t>Pop Head, Mid, and Tail</w:t>
      </w:r>
    </w:p>
    <w:p w14:paraId="77409A79" w14:textId="3C661D83" w:rsidR="00AD1139" w:rsidRDefault="00AD1139" w:rsidP="005D6CDA">
      <w:pPr>
        <w:numPr>
          <w:ilvl w:val="0"/>
          <w:numId w:val="13"/>
        </w:numPr>
        <w:spacing w:line="360" w:lineRule="auto"/>
        <w:ind w:left="284" w:hanging="284"/>
      </w:pPr>
      <w:r>
        <w:t>Search</w:t>
      </w:r>
    </w:p>
    <w:p w14:paraId="3A076000" w14:textId="6F87504D" w:rsidR="00C12C3B" w:rsidRPr="009443B8" w:rsidRDefault="00AD1139" w:rsidP="005D6CDA">
      <w:pPr>
        <w:numPr>
          <w:ilvl w:val="0"/>
          <w:numId w:val="13"/>
        </w:numPr>
        <w:spacing w:line="360" w:lineRule="auto"/>
        <w:ind w:left="284" w:hanging="284"/>
        <w:rPr>
          <w:lang w:val="x-none"/>
        </w:rPr>
      </w:pPr>
      <w:r>
        <w:t>Stack</w:t>
      </w:r>
      <w:r w:rsidR="00344269">
        <w:br w:type="page"/>
      </w:r>
    </w:p>
    <w:p w14:paraId="76AD4322" w14:textId="77777777" w:rsidR="00C12C3B" w:rsidRDefault="00C12C3B" w:rsidP="00C12C3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8483C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78D03703" w14:textId="0A662C0D" w:rsidR="00C12C3B" w:rsidRPr="00C12C3B" w:rsidRDefault="00C12C3B" w:rsidP="001267AE">
      <w:pPr>
        <w:spacing w:line="480" w:lineRule="auto"/>
        <w:rPr>
          <w:rFonts w:ascii="Arial" w:hAnsi="Arial" w:cs="Arial"/>
          <w:i/>
          <w:sz w:val="16"/>
          <w:lang w:val="id-ID"/>
        </w:rPr>
      </w:pPr>
      <w:r w:rsidRPr="004B47B5">
        <w:rPr>
          <w:rFonts w:ascii="Arial" w:hAnsi="Arial" w:cs="Arial"/>
          <w:i/>
          <w:sz w:val="16"/>
          <w:lang w:val="id-ID"/>
        </w:rPr>
        <w:t>Case</w:t>
      </w:r>
    </w:p>
    <w:p w14:paraId="31BAF753" w14:textId="1568673B" w:rsidR="00344269" w:rsidRPr="0081269E" w:rsidRDefault="000F1313" w:rsidP="001267AE">
      <w:pPr>
        <w:spacing w:after="240" w:line="360" w:lineRule="auto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Reverse Sentence</w:t>
      </w:r>
    </w:p>
    <w:p w14:paraId="54285127" w14:textId="3310111B" w:rsidR="0063734B" w:rsidRDefault="00344269" w:rsidP="00F908C1">
      <w:pPr>
        <w:spacing w:line="360" w:lineRule="auto"/>
        <w:jc w:val="both"/>
      </w:pPr>
      <w:r>
        <w:tab/>
      </w:r>
      <w:r w:rsidR="000F1313" w:rsidRPr="000F1313">
        <w:rPr>
          <w:b/>
          <w:bCs/>
        </w:rPr>
        <w:t>Reverse Sentence</w:t>
      </w:r>
      <w:r w:rsidR="000F1313">
        <w:rPr>
          <w:b/>
          <w:bCs/>
        </w:rPr>
        <w:t xml:space="preserve"> </w:t>
      </w:r>
      <w:r w:rsidR="000F1313">
        <w:t xml:space="preserve">is one of the </w:t>
      </w:r>
      <w:r w:rsidR="002E0CC4">
        <w:t xml:space="preserve">interview </w:t>
      </w:r>
      <w:r w:rsidR="000F1313">
        <w:t>questions in Bluejack Company</w:t>
      </w:r>
      <w:r w:rsidR="00F908C1">
        <w:t>.</w:t>
      </w:r>
      <w:r w:rsidR="002E0CC4">
        <w:t xml:space="preserve"> For you to get a job there, you must answer </w:t>
      </w:r>
      <w:r w:rsidR="0005395E">
        <w:t>half of the total question correctly</w:t>
      </w:r>
      <w:r w:rsidR="002E0CC4">
        <w:t xml:space="preserve">. </w:t>
      </w:r>
      <w:r w:rsidR="00064CD1">
        <w:t>You are asked</w:t>
      </w:r>
      <w:r w:rsidR="000F1313">
        <w:t xml:space="preserve"> to</w:t>
      </w:r>
      <w:r w:rsidR="002E0CC4">
        <w:t xml:space="preserve"> </w:t>
      </w:r>
      <w:r w:rsidR="00064CD1">
        <w:t>answer this question by creating</w:t>
      </w:r>
      <w:r w:rsidR="000F1313">
        <w:t xml:space="preserve"> a program to reverse a sentence using </w:t>
      </w:r>
      <w:r w:rsidR="000F1313" w:rsidRPr="00944D9D">
        <w:rPr>
          <w:b/>
          <w:bCs/>
        </w:rPr>
        <w:t>stack data structures</w:t>
      </w:r>
      <w:r w:rsidR="000F1313">
        <w:t>.</w:t>
      </w:r>
      <w:r w:rsidR="00504451">
        <w:t xml:space="preserve"> The criteria are:</w:t>
      </w:r>
    </w:p>
    <w:p w14:paraId="452DEF3D" w14:textId="1BDD5D87" w:rsidR="00F310A5" w:rsidRDefault="00504451" w:rsidP="009878CC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</w:pPr>
      <w:r>
        <w:t>First, t</w:t>
      </w:r>
      <w:r w:rsidR="00F310A5">
        <w:t xml:space="preserve">he program will ask you to </w:t>
      </w:r>
      <w:r w:rsidR="00F310A5" w:rsidRPr="0089139F">
        <w:rPr>
          <w:b/>
          <w:bCs/>
        </w:rPr>
        <w:t>input a</w:t>
      </w:r>
      <w:r w:rsidR="00F310A5" w:rsidRPr="00387025">
        <w:rPr>
          <w:b/>
          <w:bCs/>
        </w:rPr>
        <w:t xml:space="preserve"> sentence</w:t>
      </w:r>
      <w:r>
        <w:t xml:space="preserve">. </w:t>
      </w:r>
      <w:r w:rsidRPr="0089139F">
        <w:t>Validate</w:t>
      </w:r>
      <w:r>
        <w:t xml:space="preserve"> the inputted sentence must </w:t>
      </w:r>
      <w:r w:rsidRPr="00842E99">
        <w:rPr>
          <w:b/>
          <w:bCs/>
        </w:rPr>
        <w:t>consist of at least 5 words</w:t>
      </w:r>
      <w:r w:rsidR="0089139F">
        <w:t>.</w:t>
      </w:r>
    </w:p>
    <w:p w14:paraId="41276902" w14:textId="14540446" w:rsidR="00D050D2" w:rsidRDefault="00D050D2" w:rsidP="009878CC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</w:pPr>
      <w:r>
        <w:t xml:space="preserve">Then the program will </w:t>
      </w:r>
      <w:r w:rsidRPr="00842E99">
        <w:rPr>
          <w:b/>
          <w:bCs/>
        </w:rPr>
        <w:t>print the result</w:t>
      </w:r>
      <w:r w:rsidR="00842E99">
        <w:rPr>
          <w:b/>
          <w:bCs/>
        </w:rPr>
        <w:t xml:space="preserve"> </w:t>
      </w:r>
      <w:r w:rsidR="00842E99">
        <w:t>of the reversed sentence</w:t>
      </w:r>
      <w:r w:rsidR="0089139F">
        <w:t>.</w:t>
      </w:r>
    </w:p>
    <w:p w14:paraId="5AFE7CD9" w14:textId="64FF7F00" w:rsidR="0089139F" w:rsidRPr="00563F60" w:rsidRDefault="005C50BE" w:rsidP="0089139F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</w:pPr>
      <w:r>
        <w:t>After that,</w:t>
      </w:r>
      <w:r w:rsidR="000F627B">
        <w:t xml:space="preserve"> ask the user if he/she wants to </w:t>
      </w:r>
      <w:r w:rsidR="000F627B" w:rsidRPr="0089139F">
        <w:rPr>
          <w:b/>
          <w:bCs/>
        </w:rPr>
        <w:t>continue</w:t>
      </w:r>
      <w:r w:rsidR="000F627B">
        <w:t xml:space="preserve">. If the user </w:t>
      </w:r>
      <w:r w:rsidR="000F627B" w:rsidRPr="0089139F">
        <w:rPr>
          <w:b/>
          <w:bCs/>
        </w:rPr>
        <w:t>inputs “yes”</w:t>
      </w:r>
      <w:r w:rsidR="000F627B">
        <w:t xml:space="preserve"> (</w:t>
      </w:r>
      <w:r w:rsidR="000F627B" w:rsidRPr="000F627B">
        <w:rPr>
          <w:b/>
          <w:bCs/>
        </w:rPr>
        <w:t xml:space="preserve">case </w:t>
      </w:r>
      <w:r w:rsidR="000F627B">
        <w:rPr>
          <w:b/>
          <w:bCs/>
        </w:rPr>
        <w:t>in</w:t>
      </w:r>
      <w:r w:rsidR="000F627B" w:rsidRPr="000F627B">
        <w:rPr>
          <w:b/>
          <w:bCs/>
        </w:rPr>
        <w:t>sensitive</w:t>
      </w:r>
      <w:r w:rsidR="000F627B">
        <w:t>), then</w:t>
      </w:r>
      <w:r>
        <w:t xml:space="preserve"> </w:t>
      </w:r>
      <w:r w:rsidRPr="0089139F">
        <w:rPr>
          <w:b/>
          <w:bCs/>
        </w:rPr>
        <w:t>loop the menu</w:t>
      </w:r>
      <w:r>
        <w:t xml:space="preserve"> back to the first step.</w:t>
      </w:r>
      <w:r w:rsidR="000F627B">
        <w:t xml:space="preserve"> </w:t>
      </w:r>
      <w:r w:rsidR="00B34AE7">
        <w:t>Otherwise,</w:t>
      </w:r>
      <w:r w:rsidR="00563F60">
        <w:t xml:space="preserve"> if the user </w:t>
      </w:r>
      <w:r w:rsidR="00563F60" w:rsidRPr="0089139F">
        <w:rPr>
          <w:b/>
          <w:bCs/>
        </w:rPr>
        <w:t>inputs “no”</w:t>
      </w:r>
      <w:r w:rsidR="00563F60">
        <w:t>, then</w:t>
      </w:r>
      <w:r w:rsidR="00B34AE7">
        <w:t xml:space="preserve"> </w:t>
      </w:r>
      <w:r w:rsidR="00B34AE7" w:rsidRPr="00B34AE7">
        <w:rPr>
          <w:b/>
          <w:bCs/>
        </w:rPr>
        <w:t xml:space="preserve">terminate </w:t>
      </w:r>
      <w:r w:rsidR="00B34AE7" w:rsidRPr="0089139F">
        <w:t>the program</w:t>
      </w:r>
      <w:r w:rsidR="009878CC">
        <w:t>.</w:t>
      </w:r>
    </w:p>
    <w:p w14:paraId="5D6EDDC4" w14:textId="77777777" w:rsidR="008D1E8D" w:rsidRDefault="00563F60" w:rsidP="008D1E8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1C0BB20" wp14:editId="468F826D">
            <wp:extent cx="5760000" cy="1598652"/>
            <wp:effectExtent l="19050" t="19050" r="1270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916" r="7735"/>
                    <a:stretch/>
                  </pic:blipFill>
                  <pic:spPr bwMode="auto">
                    <a:xfrm>
                      <a:off x="0" y="0"/>
                      <a:ext cx="5760000" cy="15986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A8064" w14:textId="31B15F35" w:rsidR="00563F60" w:rsidRDefault="008D1E8D" w:rsidP="008D1E8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Example Program</w:t>
      </w:r>
    </w:p>
    <w:p w14:paraId="4BB00317" w14:textId="3A736179" w:rsidR="00175B9F" w:rsidRDefault="00175B9F" w:rsidP="008D1E8D"/>
    <w:p w14:paraId="776F29CF" w14:textId="1DA510AB" w:rsidR="00175B9F" w:rsidRPr="00E467DB" w:rsidRDefault="00175B9F" w:rsidP="00E467DB">
      <w:pPr>
        <w:ind w:left="20"/>
        <w:jc w:val="center"/>
        <w:rPr>
          <w:b/>
        </w:rPr>
      </w:pPr>
      <w:r>
        <w:rPr>
          <w:b/>
        </w:rPr>
        <w:t>P</w:t>
      </w:r>
      <w:r w:rsidRPr="00A61CFB">
        <w:rPr>
          <w:b/>
        </w:rPr>
        <w:t>lease run the EXE file</w:t>
      </w:r>
      <w:r>
        <w:rPr>
          <w:b/>
        </w:rPr>
        <w:t xml:space="preserve"> to see the sample program</w:t>
      </w:r>
    </w:p>
    <w:p w14:paraId="16D7D86F" w14:textId="77777777" w:rsidR="00B64320" w:rsidRPr="00F908C1" w:rsidRDefault="00B64320" w:rsidP="00B64320">
      <w:pPr>
        <w:spacing w:line="360" w:lineRule="auto"/>
        <w:jc w:val="both"/>
      </w:pPr>
    </w:p>
    <w:p w14:paraId="16D13FD1" w14:textId="314BB050" w:rsidR="00BC6DE8" w:rsidRPr="00167272" w:rsidRDefault="00BC6DE8" w:rsidP="00344269">
      <w:pPr>
        <w:rPr>
          <w:lang w:val="id-ID"/>
        </w:rPr>
      </w:pPr>
    </w:p>
    <w:sectPr w:rsidR="00BC6DE8" w:rsidRPr="00167272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90206" w14:textId="77777777" w:rsidR="001E49DA" w:rsidRDefault="001E49DA" w:rsidP="00273E4A">
      <w:r>
        <w:separator/>
      </w:r>
    </w:p>
  </w:endnote>
  <w:endnote w:type="continuationSeparator" w:id="0">
    <w:p w14:paraId="6D9F1F9B" w14:textId="77777777" w:rsidR="001E49DA" w:rsidRDefault="001E49D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483B" w14:textId="77777777" w:rsidR="001E49DA" w:rsidRDefault="001E49DA" w:rsidP="00273E4A">
      <w:r>
        <w:separator/>
      </w:r>
    </w:p>
  </w:footnote>
  <w:footnote w:type="continuationSeparator" w:id="0">
    <w:p w14:paraId="5FC7A167" w14:textId="77777777" w:rsidR="001E49DA" w:rsidRDefault="001E49D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3FE2CAB" w:rsidR="005D0782" w:rsidRPr="00FE12F1" w:rsidRDefault="00032EB5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5A2F3B"/>
    <w:multiLevelType w:val="hybridMultilevel"/>
    <w:tmpl w:val="63C4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55FAB"/>
    <w:multiLevelType w:val="hybridMultilevel"/>
    <w:tmpl w:val="DEEC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F74FB4"/>
    <w:multiLevelType w:val="hybridMultilevel"/>
    <w:tmpl w:val="DD1A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A0D5B"/>
    <w:multiLevelType w:val="hybridMultilevel"/>
    <w:tmpl w:val="EE0256F6"/>
    <w:lvl w:ilvl="0" w:tplc="4F084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275647">
    <w:abstractNumId w:val="1"/>
  </w:num>
  <w:num w:numId="2" w16cid:durableId="417673979">
    <w:abstractNumId w:val="6"/>
  </w:num>
  <w:num w:numId="3" w16cid:durableId="724066082">
    <w:abstractNumId w:val="11"/>
  </w:num>
  <w:num w:numId="4" w16cid:durableId="111828384">
    <w:abstractNumId w:val="7"/>
  </w:num>
  <w:num w:numId="5" w16cid:durableId="1027632654">
    <w:abstractNumId w:val="12"/>
  </w:num>
  <w:num w:numId="6" w16cid:durableId="1831018590">
    <w:abstractNumId w:val="10"/>
  </w:num>
  <w:num w:numId="7" w16cid:durableId="1339037136">
    <w:abstractNumId w:val="13"/>
  </w:num>
  <w:num w:numId="8" w16cid:durableId="1939872157">
    <w:abstractNumId w:val="0"/>
  </w:num>
  <w:num w:numId="9" w16cid:durableId="373040868">
    <w:abstractNumId w:val="2"/>
  </w:num>
  <w:num w:numId="10" w16cid:durableId="48956357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8331822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4244038">
    <w:abstractNumId w:val="4"/>
  </w:num>
  <w:num w:numId="13" w16cid:durableId="1783960121">
    <w:abstractNumId w:val="3"/>
  </w:num>
  <w:num w:numId="14" w16cid:durableId="1658411593">
    <w:abstractNumId w:val="5"/>
  </w:num>
  <w:num w:numId="15" w16cid:durableId="466825834">
    <w:abstractNumId w:val="9"/>
  </w:num>
  <w:num w:numId="16" w16cid:durableId="1773012891">
    <w:abstractNumId w:val="8"/>
  </w:num>
  <w:num w:numId="17" w16cid:durableId="1125470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NKgFAD9xkv8tAAAA"/>
  </w:docVars>
  <w:rsids>
    <w:rsidRoot w:val="00B9609E"/>
    <w:rsid w:val="00020F10"/>
    <w:rsid w:val="00032EB5"/>
    <w:rsid w:val="0003471A"/>
    <w:rsid w:val="00051154"/>
    <w:rsid w:val="0005395E"/>
    <w:rsid w:val="00064CD1"/>
    <w:rsid w:val="00072DE7"/>
    <w:rsid w:val="000732DF"/>
    <w:rsid w:val="0007503A"/>
    <w:rsid w:val="000A0C90"/>
    <w:rsid w:val="000A1138"/>
    <w:rsid w:val="000A23D8"/>
    <w:rsid w:val="000A3F41"/>
    <w:rsid w:val="000B69D0"/>
    <w:rsid w:val="000C3015"/>
    <w:rsid w:val="000E14B3"/>
    <w:rsid w:val="000E46AA"/>
    <w:rsid w:val="000E5D6D"/>
    <w:rsid w:val="000F057A"/>
    <w:rsid w:val="000F1313"/>
    <w:rsid w:val="000F1EBF"/>
    <w:rsid w:val="000F3EB6"/>
    <w:rsid w:val="000F627B"/>
    <w:rsid w:val="000F7CFC"/>
    <w:rsid w:val="000F7FC6"/>
    <w:rsid w:val="001128D4"/>
    <w:rsid w:val="00122BC2"/>
    <w:rsid w:val="0012443E"/>
    <w:rsid w:val="001267AE"/>
    <w:rsid w:val="00126822"/>
    <w:rsid w:val="001319AB"/>
    <w:rsid w:val="00131DAA"/>
    <w:rsid w:val="0014294A"/>
    <w:rsid w:val="0014565D"/>
    <w:rsid w:val="00145C2E"/>
    <w:rsid w:val="00150E94"/>
    <w:rsid w:val="00151847"/>
    <w:rsid w:val="0015698F"/>
    <w:rsid w:val="00157299"/>
    <w:rsid w:val="00167272"/>
    <w:rsid w:val="00175B9F"/>
    <w:rsid w:val="00183F26"/>
    <w:rsid w:val="001955A6"/>
    <w:rsid w:val="001A300E"/>
    <w:rsid w:val="001B3A2E"/>
    <w:rsid w:val="001C3531"/>
    <w:rsid w:val="001D4810"/>
    <w:rsid w:val="001E4042"/>
    <w:rsid w:val="001E49DA"/>
    <w:rsid w:val="001E637E"/>
    <w:rsid w:val="001E7ABE"/>
    <w:rsid w:val="001F64B6"/>
    <w:rsid w:val="00206D1F"/>
    <w:rsid w:val="00224780"/>
    <w:rsid w:val="00235C36"/>
    <w:rsid w:val="002376FA"/>
    <w:rsid w:val="00260AE4"/>
    <w:rsid w:val="002721AE"/>
    <w:rsid w:val="00273E4A"/>
    <w:rsid w:val="00281799"/>
    <w:rsid w:val="002841B3"/>
    <w:rsid w:val="0028771F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0CC4"/>
    <w:rsid w:val="002E3324"/>
    <w:rsid w:val="003002A2"/>
    <w:rsid w:val="00305136"/>
    <w:rsid w:val="003054E4"/>
    <w:rsid w:val="00312152"/>
    <w:rsid w:val="00320C87"/>
    <w:rsid w:val="00321362"/>
    <w:rsid w:val="00323347"/>
    <w:rsid w:val="00324761"/>
    <w:rsid w:val="00327C10"/>
    <w:rsid w:val="00341A87"/>
    <w:rsid w:val="003432E6"/>
    <w:rsid w:val="003439D3"/>
    <w:rsid w:val="00344269"/>
    <w:rsid w:val="0034573C"/>
    <w:rsid w:val="00352CCF"/>
    <w:rsid w:val="00353EB3"/>
    <w:rsid w:val="003544B7"/>
    <w:rsid w:val="0036420F"/>
    <w:rsid w:val="0036669F"/>
    <w:rsid w:val="00366844"/>
    <w:rsid w:val="0037553B"/>
    <w:rsid w:val="0038376D"/>
    <w:rsid w:val="00384C7B"/>
    <w:rsid w:val="00387025"/>
    <w:rsid w:val="00387D06"/>
    <w:rsid w:val="003A1788"/>
    <w:rsid w:val="003B1D05"/>
    <w:rsid w:val="003B27CC"/>
    <w:rsid w:val="003B291F"/>
    <w:rsid w:val="003B5F77"/>
    <w:rsid w:val="003C07AD"/>
    <w:rsid w:val="003C0A29"/>
    <w:rsid w:val="003C0A82"/>
    <w:rsid w:val="003C1CE6"/>
    <w:rsid w:val="003D7084"/>
    <w:rsid w:val="003E6DC5"/>
    <w:rsid w:val="003F71D2"/>
    <w:rsid w:val="004074A1"/>
    <w:rsid w:val="00420AFF"/>
    <w:rsid w:val="00422134"/>
    <w:rsid w:val="00434FFC"/>
    <w:rsid w:val="00436E5E"/>
    <w:rsid w:val="00446550"/>
    <w:rsid w:val="00446D31"/>
    <w:rsid w:val="00452AA8"/>
    <w:rsid w:val="0045325D"/>
    <w:rsid w:val="004537B7"/>
    <w:rsid w:val="004564E4"/>
    <w:rsid w:val="004633AF"/>
    <w:rsid w:val="0046440B"/>
    <w:rsid w:val="004658AF"/>
    <w:rsid w:val="00470964"/>
    <w:rsid w:val="004716A8"/>
    <w:rsid w:val="00481C7C"/>
    <w:rsid w:val="00485BAD"/>
    <w:rsid w:val="00494E4C"/>
    <w:rsid w:val="004A4F71"/>
    <w:rsid w:val="004A6716"/>
    <w:rsid w:val="004A6F1F"/>
    <w:rsid w:val="004B47B5"/>
    <w:rsid w:val="004B6AFE"/>
    <w:rsid w:val="004C0F0C"/>
    <w:rsid w:val="004D176C"/>
    <w:rsid w:val="004D541D"/>
    <w:rsid w:val="004D6FF4"/>
    <w:rsid w:val="004E7352"/>
    <w:rsid w:val="004F63D3"/>
    <w:rsid w:val="00504451"/>
    <w:rsid w:val="00514D2B"/>
    <w:rsid w:val="00520E03"/>
    <w:rsid w:val="005314B7"/>
    <w:rsid w:val="00535DA7"/>
    <w:rsid w:val="005447D7"/>
    <w:rsid w:val="00553CA7"/>
    <w:rsid w:val="0055410B"/>
    <w:rsid w:val="00556E41"/>
    <w:rsid w:val="00560203"/>
    <w:rsid w:val="00563F60"/>
    <w:rsid w:val="00571B72"/>
    <w:rsid w:val="00582417"/>
    <w:rsid w:val="00582E4C"/>
    <w:rsid w:val="00595980"/>
    <w:rsid w:val="005A072D"/>
    <w:rsid w:val="005A2CB1"/>
    <w:rsid w:val="005A32DD"/>
    <w:rsid w:val="005B07D4"/>
    <w:rsid w:val="005B3392"/>
    <w:rsid w:val="005B66A9"/>
    <w:rsid w:val="005C156C"/>
    <w:rsid w:val="005C19B6"/>
    <w:rsid w:val="005C50BE"/>
    <w:rsid w:val="005D0782"/>
    <w:rsid w:val="005D6CDA"/>
    <w:rsid w:val="005F47E6"/>
    <w:rsid w:val="005F794B"/>
    <w:rsid w:val="0060201C"/>
    <w:rsid w:val="0060486C"/>
    <w:rsid w:val="006234E9"/>
    <w:rsid w:val="00627EFA"/>
    <w:rsid w:val="00635EE5"/>
    <w:rsid w:val="0063734B"/>
    <w:rsid w:val="00643F75"/>
    <w:rsid w:val="00664137"/>
    <w:rsid w:val="00670774"/>
    <w:rsid w:val="006715D9"/>
    <w:rsid w:val="0067443D"/>
    <w:rsid w:val="00684BB6"/>
    <w:rsid w:val="00695D44"/>
    <w:rsid w:val="006C4897"/>
    <w:rsid w:val="006C68A6"/>
    <w:rsid w:val="006D36BC"/>
    <w:rsid w:val="006F08DE"/>
    <w:rsid w:val="006F40C1"/>
    <w:rsid w:val="006F4D53"/>
    <w:rsid w:val="006F4D80"/>
    <w:rsid w:val="00701ECA"/>
    <w:rsid w:val="00720962"/>
    <w:rsid w:val="0072245D"/>
    <w:rsid w:val="00737595"/>
    <w:rsid w:val="007460C1"/>
    <w:rsid w:val="007466D7"/>
    <w:rsid w:val="00787247"/>
    <w:rsid w:val="007955AD"/>
    <w:rsid w:val="007B4A3F"/>
    <w:rsid w:val="007B5A6A"/>
    <w:rsid w:val="007C1C37"/>
    <w:rsid w:val="007C2F48"/>
    <w:rsid w:val="007E0AEB"/>
    <w:rsid w:val="007E0EE7"/>
    <w:rsid w:val="00810737"/>
    <w:rsid w:val="00811C48"/>
    <w:rsid w:val="0081269E"/>
    <w:rsid w:val="00815DB3"/>
    <w:rsid w:val="00827799"/>
    <w:rsid w:val="00830D4F"/>
    <w:rsid w:val="0083459F"/>
    <w:rsid w:val="0083780E"/>
    <w:rsid w:val="00842E99"/>
    <w:rsid w:val="0085231A"/>
    <w:rsid w:val="008575A6"/>
    <w:rsid w:val="008674E6"/>
    <w:rsid w:val="00876001"/>
    <w:rsid w:val="00876A58"/>
    <w:rsid w:val="00883A84"/>
    <w:rsid w:val="0089139F"/>
    <w:rsid w:val="00891B2E"/>
    <w:rsid w:val="008939EF"/>
    <w:rsid w:val="00894072"/>
    <w:rsid w:val="00895B8D"/>
    <w:rsid w:val="00897C0F"/>
    <w:rsid w:val="008A6AF0"/>
    <w:rsid w:val="008B08C6"/>
    <w:rsid w:val="008B212E"/>
    <w:rsid w:val="008B288F"/>
    <w:rsid w:val="008B7541"/>
    <w:rsid w:val="008C0A84"/>
    <w:rsid w:val="008C1A4A"/>
    <w:rsid w:val="008D1B94"/>
    <w:rsid w:val="008D1E8D"/>
    <w:rsid w:val="008D411F"/>
    <w:rsid w:val="008F740C"/>
    <w:rsid w:val="009010C1"/>
    <w:rsid w:val="00901A30"/>
    <w:rsid w:val="0090372F"/>
    <w:rsid w:val="0091096F"/>
    <w:rsid w:val="009202D7"/>
    <w:rsid w:val="00932B6E"/>
    <w:rsid w:val="00932BEA"/>
    <w:rsid w:val="0093677F"/>
    <w:rsid w:val="0093681F"/>
    <w:rsid w:val="00937B93"/>
    <w:rsid w:val="009443B8"/>
    <w:rsid w:val="00944ADA"/>
    <w:rsid w:val="00944D9D"/>
    <w:rsid w:val="0095454C"/>
    <w:rsid w:val="009568C5"/>
    <w:rsid w:val="00961A2D"/>
    <w:rsid w:val="0097243E"/>
    <w:rsid w:val="00973849"/>
    <w:rsid w:val="009832E4"/>
    <w:rsid w:val="00985CBE"/>
    <w:rsid w:val="009878CC"/>
    <w:rsid w:val="00991927"/>
    <w:rsid w:val="009A1ACD"/>
    <w:rsid w:val="009A2464"/>
    <w:rsid w:val="009A3737"/>
    <w:rsid w:val="009C7801"/>
    <w:rsid w:val="009E0192"/>
    <w:rsid w:val="009E29D9"/>
    <w:rsid w:val="009F1091"/>
    <w:rsid w:val="00A13096"/>
    <w:rsid w:val="00A1473C"/>
    <w:rsid w:val="00A32343"/>
    <w:rsid w:val="00A356DF"/>
    <w:rsid w:val="00A41765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B4E56"/>
    <w:rsid w:val="00AC0C63"/>
    <w:rsid w:val="00AC5D98"/>
    <w:rsid w:val="00AD0B16"/>
    <w:rsid w:val="00AD1139"/>
    <w:rsid w:val="00AD2114"/>
    <w:rsid w:val="00AD39F2"/>
    <w:rsid w:val="00AD7B46"/>
    <w:rsid w:val="00AE1AE9"/>
    <w:rsid w:val="00AE39D8"/>
    <w:rsid w:val="00AE548F"/>
    <w:rsid w:val="00AE661D"/>
    <w:rsid w:val="00AF264E"/>
    <w:rsid w:val="00AF338E"/>
    <w:rsid w:val="00AF68E8"/>
    <w:rsid w:val="00B04C4C"/>
    <w:rsid w:val="00B10308"/>
    <w:rsid w:val="00B11CE5"/>
    <w:rsid w:val="00B17AD5"/>
    <w:rsid w:val="00B212C7"/>
    <w:rsid w:val="00B25A20"/>
    <w:rsid w:val="00B265F2"/>
    <w:rsid w:val="00B34AE7"/>
    <w:rsid w:val="00B440FB"/>
    <w:rsid w:val="00B4674F"/>
    <w:rsid w:val="00B517FB"/>
    <w:rsid w:val="00B64320"/>
    <w:rsid w:val="00B65A62"/>
    <w:rsid w:val="00B67595"/>
    <w:rsid w:val="00B7140C"/>
    <w:rsid w:val="00B81979"/>
    <w:rsid w:val="00B948DA"/>
    <w:rsid w:val="00B94E37"/>
    <w:rsid w:val="00B9609E"/>
    <w:rsid w:val="00BC6DE8"/>
    <w:rsid w:val="00BE0705"/>
    <w:rsid w:val="00BF2997"/>
    <w:rsid w:val="00BF7C45"/>
    <w:rsid w:val="00C12C3B"/>
    <w:rsid w:val="00C2233A"/>
    <w:rsid w:val="00C25F66"/>
    <w:rsid w:val="00C3496E"/>
    <w:rsid w:val="00C44051"/>
    <w:rsid w:val="00C4686A"/>
    <w:rsid w:val="00C525FC"/>
    <w:rsid w:val="00C53AEC"/>
    <w:rsid w:val="00C56C03"/>
    <w:rsid w:val="00C56CA6"/>
    <w:rsid w:val="00C57A8A"/>
    <w:rsid w:val="00C57FE8"/>
    <w:rsid w:val="00C6549A"/>
    <w:rsid w:val="00C8483C"/>
    <w:rsid w:val="00C915BF"/>
    <w:rsid w:val="00CA23F9"/>
    <w:rsid w:val="00CB3B33"/>
    <w:rsid w:val="00CB736B"/>
    <w:rsid w:val="00CD2365"/>
    <w:rsid w:val="00CD64BC"/>
    <w:rsid w:val="00CF11B0"/>
    <w:rsid w:val="00D050D2"/>
    <w:rsid w:val="00D166B4"/>
    <w:rsid w:val="00D22C95"/>
    <w:rsid w:val="00D30822"/>
    <w:rsid w:val="00D3685C"/>
    <w:rsid w:val="00D37E0D"/>
    <w:rsid w:val="00D47C75"/>
    <w:rsid w:val="00D60A6D"/>
    <w:rsid w:val="00D65C51"/>
    <w:rsid w:val="00D67DFC"/>
    <w:rsid w:val="00D712E4"/>
    <w:rsid w:val="00D80A1F"/>
    <w:rsid w:val="00D95848"/>
    <w:rsid w:val="00D973D0"/>
    <w:rsid w:val="00D9763F"/>
    <w:rsid w:val="00DA454D"/>
    <w:rsid w:val="00DA4A85"/>
    <w:rsid w:val="00DB0A75"/>
    <w:rsid w:val="00DB2D6C"/>
    <w:rsid w:val="00DC4B9D"/>
    <w:rsid w:val="00DC700A"/>
    <w:rsid w:val="00DD67F9"/>
    <w:rsid w:val="00DE2FA6"/>
    <w:rsid w:val="00DF2179"/>
    <w:rsid w:val="00DF224B"/>
    <w:rsid w:val="00DF6ACA"/>
    <w:rsid w:val="00DF718C"/>
    <w:rsid w:val="00E0017B"/>
    <w:rsid w:val="00E0375C"/>
    <w:rsid w:val="00E03DA9"/>
    <w:rsid w:val="00E047D9"/>
    <w:rsid w:val="00E2760B"/>
    <w:rsid w:val="00E3113B"/>
    <w:rsid w:val="00E335DA"/>
    <w:rsid w:val="00E36B77"/>
    <w:rsid w:val="00E36EA8"/>
    <w:rsid w:val="00E40AEA"/>
    <w:rsid w:val="00E467DB"/>
    <w:rsid w:val="00E502A7"/>
    <w:rsid w:val="00E642BF"/>
    <w:rsid w:val="00E660C4"/>
    <w:rsid w:val="00E66995"/>
    <w:rsid w:val="00E82EF8"/>
    <w:rsid w:val="00E83F0C"/>
    <w:rsid w:val="00E9099C"/>
    <w:rsid w:val="00E92CCF"/>
    <w:rsid w:val="00EB1E3A"/>
    <w:rsid w:val="00EB5190"/>
    <w:rsid w:val="00EB7350"/>
    <w:rsid w:val="00EB7CD4"/>
    <w:rsid w:val="00ED0C95"/>
    <w:rsid w:val="00ED5890"/>
    <w:rsid w:val="00EF17AC"/>
    <w:rsid w:val="00F22A92"/>
    <w:rsid w:val="00F232D0"/>
    <w:rsid w:val="00F2595B"/>
    <w:rsid w:val="00F310A5"/>
    <w:rsid w:val="00F36E33"/>
    <w:rsid w:val="00F53807"/>
    <w:rsid w:val="00F712CE"/>
    <w:rsid w:val="00F76A10"/>
    <w:rsid w:val="00F80742"/>
    <w:rsid w:val="00F908C1"/>
    <w:rsid w:val="00F955DA"/>
    <w:rsid w:val="00F96D4A"/>
    <w:rsid w:val="00FA41A2"/>
    <w:rsid w:val="00FA79A8"/>
    <w:rsid w:val="00FA7C35"/>
    <w:rsid w:val="00FC1F86"/>
    <w:rsid w:val="00FC245F"/>
    <w:rsid w:val="00FE12F1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DF6ACA"/>
    <w:pPr>
      <w:spacing w:after="240" w:line="36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734B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3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Renaldy</cp:lastModifiedBy>
  <cp:revision>152</cp:revision>
  <dcterms:created xsi:type="dcterms:W3CDTF">2020-07-21T05:55:00Z</dcterms:created>
  <dcterms:modified xsi:type="dcterms:W3CDTF">2023-02-16T03:36:00Z</dcterms:modified>
</cp:coreProperties>
</file>