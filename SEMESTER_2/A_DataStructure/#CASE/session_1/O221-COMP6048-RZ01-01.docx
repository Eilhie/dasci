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E49EEE7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E865A9">
        <w:trPr>
          <w:cantSplit/>
          <w:trHeight w:val="130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3224E7B" w:rsidR="00321362" w:rsidRPr="00B67595" w:rsidRDefault="0014565D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</w:t>
            </w:r>
            <w:r w:rsidR="00177A8C">
              <w:rPr>
                <w:rFonts w:ascii="Arial Narrow" w:hAnsi="Arial Narrow" w:cs="Tahoma"/>
                <w:sz w:val="36"/>
              </w:rPr>
              <w:t>6048</w:t>
            </w:r>
            <w:r w:rsidR="003D0433">
              <w:rPr>
                <w:rFonts w:ascii="Arial Narrow" w:hAnsi="Arial Narrow" w:cs="Tahoma"/>
                <w:sz w:val="36"/>
              </w:rPr>
              <w:t xml:space="preserve"> | COMP6048001 | COMP6048016 | COMP6048049</w:t>
            </w:r>
          </w:p>
          <w:p w14:paraId="36656A16" w14:textId="3834553D" w:rsidR="00235C36" w:rsidRPr="00876A58" w:rsidRDefault="00177A8C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Structures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C480699" w:rsidR="00F80742" w:rsidRPr="00DF718C" w:rsidRDefault="0014565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61300889" w:rsidR="000732DF" w:rsidRPr="0036420F" w:rsidRDefault="00177A8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77A8C">
              <w:rPr>
                <w:rFonts w:ascii="Arial" w:hAnsi="Arial" w:cs="Arial"/>
                <w:b/>
                <w:sz w:val="20"/>
              </w:rPr>
              <w:t>O221-COMP6048-RZ01-01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744E023A" w:rsidR="00535DA7" w:rsidRPr="00A8242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407F91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0E14B3" w:rsidRPr="00177A8C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202</w:t>
            </w:r>
            <w:r w:rsidR="00A82423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0E14B3" w:rsidRPr="00177A8C">
              <w:rPr>
                <w:rFonts w:ascii="Arial" w:hAnsi="Arial" w:cs="Arial"/>
                <w:i/>
                <w:sz w:val="18"/>
                <w:szCs w:val="18"/>
                <w:lang w:val="id-ID"/>
              </w:rPr>
              <w:t>/202</w:t>
            </w:r>
            <w:r w:rsidR="00A82423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3FB7C63B" w14:textId="0338CAD1" w:rsidR="00344269" w:rsidRDefault="00344269" w:rsidP="00E865A9">
      <w:pPr>
        <w:spacing w:line="360" w:lineRule="auto"/>
        <w:rPr>
          <w:b/>
        </w:rPr>
      </w:pPr>
      <w:r w:rsidRPr="004F61AD">
        <w:rPr>
          <w:b/>
        </w:rPr>
        <w:t>Learning Outcome</w:t>
      </w:r>
    </w:p>
    <w:p w14:paraId="4430F5A1" w14:textId="6D83E9D3" w:rsidR="000A135D" w:rsidRDefault="000A135D" w:rsidP="000A135D">
      <w:pPr>
        <w:numPr>
          <w:ilvl w:val="0"/>
          <w:numId w:val="12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LO1 – </w:t>
      </w:r>
      <w:r w:rsidRPr="00736C96">
        <w:rPr>
          <w:rFonts w:eastAsia="Times New Roman"/>
          <w:lang w:eastAsia="en-US"/>
        </w:rPr>
        <w:t xml:space="preserve">Explain the concept of data structures and its usage in </w:t>
      </w:r>
      <w:r w:rsidR="00977924">
        <w:rPr>
          <w:rFonts w:eastAsia="Times New Roman"/>
          <w:lang w:eastAsia="en-US"/>
        </w:rPr>
        <w:t>c</w:t>
      </w:r>
      <w:r w:rsidRPr="00736C96">
        <w:rPr>
          <w:rFonts w:eastAsia="Times New Roman"/>
          <w:lang w:eastAsia="en-US"/>
        </w:rPr>
        <w:t xml:space="preserve">omputer </w:t>
      </w:r>
      <w:r w:rsidR="00977924">
        <w:rPr>
          <w:rFonts w:eastAsia="Times New Roman"/>
          <w:lang w:eastAsia="en-US"/>
        </w:rPr>
        <w:t>s</w:t>
      </w:r>
      <w:r w:rsidRPr="00736C96">
        <w:rPr>
          <w:rFonts w:eastAsia="Times New Roman"/>
          <w:lang w:eastAsia="en-US"/>
        </w:rPr>
        <w:t>cience</w:t>
      </w:r>
    </w:p>
    <w:p w14:paraId="254C0897" w14:textId="77777777" w:rsidR="000A135D" w:rsidRDefault="000A135D" w:rsidP="000A135D">
      <w:pPr>
        <w:numPr>
          <w:ilvl w:val="0"/>
          <w:numId w:val="12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LO2 – </w:t>
      </w:r>
      <w:r w:rsidRPr="00736C96">
        <w:rPr>
          <w:rFonts w:eastAsia="Times New Roman"/>
          <w:lang w:eastAsia="en-US"/>
        </w:rPr>
        <w:t>Illustrate any learned data structures and its usage in application</w:t>
      </w:r>
    </w:p>
    <w:p w14:paraId="70F2604B" w14:textId="77777777" w:rsidR="000A135D" w:rsidRPr="004537B7" w:rsidRDefault="000A135D" w:rsidP="000A135D">
      <w:pPr>
        <w:numPr>
          <w:ilvl w:val="0"/>
          <w:numId w:val="12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LO3 – </w:t>
      </w:r>
      <w:r w:rsidRPr="00736C96">
        <w:rPr>
          <w:rFonts w:eastAsia="Times New Roman"/>
          <w:lang w:eastAsia="en-US"/>
        </w:rPr>
        <w:t>Apply data structures using C</w:t>
      </w:r>
    </w:p>
    <w:p w14:paraId="5811AE18" w14:textId="77777777" w:rsidR="00344269" w:rsidRDefault="00344269" w:rsidP="00E865A9">
      <w:pPr>
        <w:suppressAutoHyphens/>
        <w:spacing w:line="360" w:lineRule="auto"/>
        <w:rPr>
          <w:rFonts w:eastAsia="Times New Roman"/>
          <w:lang w:eastAsia="en-US"/>
        </w:rPr>
      </w:pPr>
    </w:p>
    <w:p w14:paraId="3950ACFB" w14:textId="5B538E37" w:rsidR="00344269" w:rsidRPr="00D0478B" w:rsidRDefault="00344269" w:rsidP="00E865A9">
      <w:pPr>
        <w:suppressAutoHyphens/>
        <w:spacing w:line="360" w:lineRule="auto"/>
        <w:rPr>
          <w:rFonts w:eastAsia="Times New Roman"/>
          <w:b/>
          <w:lang w:eastAsia="en-US"/>
        </w:rPr>
      </w:pPr>
      <w:r w:rsidRPr="00D0478B">
        <w:rPr>
          <w:rFonts w:eastAsia="Times New Roman"/>
          <w:b/>
          <w:lang w:eastAsia="en-US"/>
        </w:rPr>
        <w:t>Topic</w:t>
      </w:r>
    </w:p>
    <w:p w14:paraId="32D42663" w14:textId="49832D22" w:rsidR="00553CA7" w:rsidRDefault="00344269" w:rsidP="00E865A9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 xml:space="preserve">Session </w:t>
      </w:r>
      <w:r>
        <w:rPr>
          <w:lang w:val="id-ID"/>
        </w:rPr>
        <w:t>1</w:t>
      </w:r>
      <w:r>
        <w:t xml:space="preserve"> </w:t>
      </w:r>
      <w:r w:rsidR="00E865A9">
        <w:t>–</w:t>
      </w:r>
      <w:r>
        <w:t xml:space="preserve"> </w:t>
      </w:r>
      <w:r w:rsidR="000F1D32" w:rsidRPr="000F1D32">
        <w:t>Pointer, Array, and Struct</w:t>
      </w:r>
    </w:p>
    <w:p w14:paraId="070C861D" w14:textId="77777777" w:rsidR="00E865A9" w:rsidRPr="00C519B4" w:rsidRDefault="00E865A9" w:rsidP="00E865A9">
      <w:pPr>
        <w:spacing w:line="360" w:lineRule="auto"/>
        <w:jc w:val="both"/>
      </w:pPr>
    </w:p>
    <w:p w14:paraId="5A85DFB3" w14:textId="7A4C1727" w:rsidR="00344269" w:rsidRDefault="00344269" w:rsidP="00E865A9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</w:t>
      </w:r>
      <w:r w:rsidR="00E865A9">
        <w:rPr>
          <w:rFonts w:ascii="Times New Roman" w:hAnsi="Times New Roman"/>
          <w:color w:val="auto"/>
          <w:sz w:val="24"/>
          <w:szCs w:val="24"/>
        </w:rPr>
        <w:t xml:space="preserve"> T</w:t>
      </w:r>
      <w:r>
        <w:rPr>
          <w:rFonts w:ascii="Times New Roman" w:hAnsi="Times New Roman"/>
          <w:color w:val="auto"/>
          <w:sz w:val="24"/>
          <w:szCs w:val="24"/>
        </w:rPr>
        <w:t>opics</w:t>
      </w:r>
    </w:p>
    <w:p w14:paraId="5AB51F59" w14:textId="325695A8" w:rsidR="00E865A9" w:rsidRDefault="00E865A9" w:rsidP="00E865A9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Pointer and Array</w:t>
      </w:r>
    </w:p>
    <w:p w14:paraId="3A076000" w14:textId="3A06A5E0" w:rsidR="00C12C3B" w:rsidRPr="009443B8" w:rsidRDefault="00E865A9" w:rsidP="00E865A9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  <w:rPr>
          <w:lang w:val="x-none"/>
        </w:rPr>
      </w:pPr>
      <w:r>
        <w:t>Struct and Array of Struct</w:t>
      </w:r>
      <w:r w:rsidR="00344269">
        <w:br w:type="page"/>
      </w:r>
    </w:p>
    <w:p w14:paraId="76AD4322" w14:textId="77777777" w:rsidR="00C12C3B" w:rsidRDefault="00C12C3B" w:rsidP="00C12C3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8483C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78D03703" w14:textId="0A662C0D" w:rsidR="00C12C3B" w:rsidRPr="00C12C3B" w:rsidRDefault="00C12C3B" w:rsidP="001267AE">
      <w:pPr>
        <w:spacing w:line="480" w:lineRule="auto"/>
        <w:rPr>
          <w:rFonts w:ascii="Arial" w:hAnsi="Arial" w:cs="Arial"/>
          <w:i/>
          <w:sz w:val="16"/>
          <w:lang w:val="id-ID"/>
        </w:rPr>
      </w:pPr>
      <w:r w:rsidRPr="004B47B5">
        <w:rPr>
          <w:rFonts w:ascii="Arial" w:hAnsi="Arial" w:cs="Arial"/>
          <w:i/>
          <w:sz w:val="16"/>
          <w:lang w:val="id-ID"/>
        </w:rPr>
        <w:t>Case</w:t>
      </w:r>
    </w:p>
    <w:p w14:paraId="31BAF753" w14:textId="010D9C03" w:rsidR="00344269" w:rsidRPr="0081269E" w:rsidRDefault="008F1507" w:rsidP="001267AE">
      <w:pPr>
        <w:spacing w:after="240" w:line="360" w:lineRule="auto"/>
        <w:jc w:val="center"/>
        <w:rPr>
          <w:b/>
          <w:sz w:val="28"/>
          <w:szCs w:val="22"/>
        </w:rPr>
      </w:pPr>
      <w:r w:rsidRPr="008F1507">
        <w:rPr>
          <w:b/>
          <w:sz w:val="28"/>
          <w:szCs w:val="22"/>
        </w:rPr>
        <w:t>BLUE Cake Shop</w:t>
      </w:r>
    </w:p>
    <w:p w14:paraId="54285127" w14:textId="40869E6B" w:rsidR="0063734B" w:rsidRDefault="00344269" w:rsidP="00E865A9">
      <w:pPr>
        <w:spacing w:after="240" w:line="360" w:lineRule="auto"/>
        <w:jc w:val="both"/>
      </w:pPr>
      <w:r>
        <w:tab/>
      </w:r>
      <w:bookmarkStart w:id="0" w:name="_Hlk73616840"/>
      <w:r w:rsidR="008F1507" w:rsidRPr="003D2D6D">
        <w:rPr>
          <w:b/>
          <w:bCs/>
        </w:rPr>
        <w:t>BLUE Cake Shop</w:t>
      </w:r>
      <w:bookmarkEnd w:id="0"/>
      <w:r w:rsidR="008F1507">
        <w:t xml:space="preserve"> is a small cake shop. Mr. Krauser, the manager of BLUE Cake Shop, wants to change the cashier system to be paperless. He needs a program that can handle his cake shop transaction. He asks you as a skillful programmer to make a program like this:</w:t>
      </w:r>
    </w:p>
    <w:p w14:paraId="0778348F" w14:textId="10FB3807" w:rsidR="008F1507" w:rsidRDefault="00CA02EF" w:rsidP="00E865A9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</w:pPr>
      <w:r>
        <w:t>The p</w:t>
      </w:r>
      <w:r w:rsidR="004C0EF0" w:rsidRPr="004C0EF0">
        <w:t xml:space="preserve">rogram always shows </w:t>
      </w:r>
      <w:r w:rsidR="00FC3E84" w:rsidRPr="006610CE">
        <w:t>a</w:t>
      </w:r>
      <w:r w:rsidR="00FC3E84" w:rsidRPr="00FC3E84">
        <w:rPr>
          <w:b/>
          <w:bCs/>
        </w:rPr>
        <w:t xml:space="preserve"> l</w:t>
      </w:r>
      <w:r w:rsidR="004C0EF0" w:rsidRPr="00FC3E84">
        <w:rPr>
          <w:b/>
          <w:bCs/>
        </w:rPr>
        <w:t xml:space="preserve">ist of </w:t>
      </w:r>
      <w:r w:rsidR="00FC3E84" w:rsidRPr="00FC3E84">
        <w:rPr>
          <w:b/>
          <w:bCs/>
        </w:rPr>
        <w:t>c</w:t>
      </w:r>
      <w:r w:rsidR="004C0EF0" w:rsidRPr="00FC3E84">
        <w:rPr>
          <w:b/>
          <w:bCs/>
        </w:rPr>
        <w:t>akes</w:t>
      </w:r>
      <w:r w:rsidR="004C0EF0" w:rsidRPr="004C0EF0">
        <w:t xml:space="preserve"> which contains </w:t>
      </w:r>
      <w:r w:rsidR="004C0EF0" w:rsidRPr="00D471BD">
        <w:rPr>
          <w:b/>
          <w:bCs/>
        </w:rPr>
        <w:t>No</w:t>
      </w:r>
      <w:r w:rsidR="004C0EF0" w:rsidRPr="004C0EF0">
        <w:t xml:space="preserve">, </w:t>
      </w:r>
      <w:r w:rsidR="004C0EF0" w:rsidRPr="00D471BD">
        <w:rPr>
          <w:b/>
          <w:bCs/>
        </w:rPr>
        <w:t>Cake Code</w:t>
      </w:r>
      <w:r w:rsidR="004C0EF0" w:rsidRPr="004C0EF0">
        <w:t xml:space="preserve">, </w:t>
      </w:r>
      <w:r w:rsidR="004C0EF0" w:rsidRPr="00D471BD">
        <w:rPr>
          <w:b/>
          <w:bCs/>
        </w:rPr>
        <w:t>Cake Name</w:t>
      </w:r>
      <w:r w:rsidR="004C0EF0" w:rsidRPr="004C0EF0">
        <w:t xml:space="preserve">, </w:t>
      </w:r>
      <w:r w:rsidR="004C0EF0" w:rsidRPr="00D471BD">
        <w:rPr>
          <w:b/>
          <w:bCs/>
        </w:rPr>
        <w:t>Available</w:t>
      </w:r>
      <w:r w:rsidR="004C0EF0" w:rsidRPr="004C0EF0">
        <w:t xml:space="preserve">, and </w:t>
      </w:r>
      <w:r w:rsidR="004C0EF0" w:rsidRPr="00D471BD">
        <w:rPr>
          <w:b/>
          <w:bCs/>
        </w:rPr>
        <w:t>Price</w:t>
      </w:r>
      <w:r w:rsidR="004C0EF0" w:rsidRPr="004C0EF0">
        <w:t xml:space="preserve"> of the available cakes.</w:t>
      </w:r>
    </w:p>
    <w:p w14:paraId="76C5056B" w14:textId="77777777" w:rsidR="006C13A6" w:rsidRDefault="006C13A6" w:rsidP="006C13A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CD3F50" wp14:editId="64667D4F">
            <wp:extent cx="5760000" cy="1780469"/>
            <wp:effectExtent l="19050" t="1905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433"/>
                    <a:stretch/>
                  </pic:blipFill>
                  <pic:spPr bwMode="auto">
                    <a:xfrm>
                      <a:off x="0" y="0"/>
                      <a:ext cx="5760000" cy="17804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5025F" w14:textId="57F30927" w:rsidR="006C13A6" w:rsidRDefault="006C13A6" w:rsidP="006C13A6">
      <w:pPr>
        <w:pStyle w:val="Caption"/>
        <w:jc w:val="center"/>
      </w:pPr>
      <w:r>
        <w:t xml:space="preserve">Figure </w:t>
      </w:r>
      <w:r w:rsidR="00977924">
        <w:fldChar w:fldCharType="begin"/>
      </w:r>
      <w:r w:rsidR="00977924">
        <w:instrText xml:space="preserve"> SEQ Figure \* ARABIC </w:instrText>
      </w:r>
      <w:r w:rsidR="00977924">
        <w:fldChar w:fldCharType="separate"/>
      </w:r>
      <w:r w:rsidR="00201234">
        <w:rPr>
          <w:noProof/>
        </w:rPr>
        <w:t>1</w:t>
      </w:r>
      <w:r w:rsidR="00977924">
        <w:rPr>
          <w:noProof/>
        </w:rPr>
        <w:fldChar w:fldCharType="end"/>
      </w:r>
      <w:r>
        <w:t>. List of Cakes</w:t>
      </w:r>
    </w:p>
    <w:p w14:paraId="69E6BB79" w14:textId="1DFE762B" w:rsidR="006C13A6" w:rsidRDefault="00CA02EF" w:rsidP="006610CE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</w:pPr>
      <w:r>
        <w:t xml:space="preserve">The program consists of </w:t>
      </w:r>
      <w:r w:rsidRPr="006610CE">
        <w:rPr>
          <w:b/>
          <w:bCs/>
        </w:rPr>
        <w:t>3 menus</w:t>
      </w:r>
      <w:r>
        <w:t>, there are:</w:t>
      </w:r>
    </w:p>
    <w:p w14:paraId="4608203E" w14:textId="65AF472C" w:rsidR="00EF1AB7" w:rsidRDefault="00EF1AB7" w:rsidP="006610CE">
      <w:pPr>
        <w:pStyle w:val="ListParagraph"/>
        <w:numPr>
          <w:ilvl w:val="1"/>
          <w:numId w:val="7"/>
        </w:numPr>
        <w:tabs>
          <w:tab w:val="clear" w:pos="1440"/>
        </w:tabs>
        <w:spacing w:line="360" w:lineRule="auto"/>
        <w:ind w:left="851" w:hanging="425"/>
        <w:jc w:val="both"/>
      </w:pPr>
      <w:r>
        <w:t>Sell</w:t>
      </w:r>
    </w:p>
    <w:p w14:paraId="104A400C" w14:textId="26C3EA47" w:rsidR="00EF1AB7" w:rsidRDefault="00EF1AB7" w:rsidP="006610CE">
      <w:pPr>
        <w:pStyle w:val="ListParagraph"/>
        <w:numPr>
          <w:ilvl w:val="1"/>
          <w:numId w:val="7"/>
        </w:numPr>
        <w:tabs>
          <w:tab w:val="clear" w:pos="1440"/>
        </w:tabs>
        <w:spacing w:line="360" w:lineRule="auto"/>
        <w:ind w:left="851" w:hanging="425"/>
        <w:jc w:val="both"/>
      </w:pPr>
      <w:r>
        <w:t>Add Stock</w:t>
      </w:r>
    </w:p>
    <w:p w14:paraId="44FF71D8" w14:textId="72EAE40F" w:rsidR="00EF1AB7" w:rsidRPr="00F908C1" w:rsidRDefault="00EF1AB7" w:rsidP="006610CE">
      <w:pPr>
        <w:pStyle w:val="ListParagraph"/>
        <w:numPr>
          <w:ilvl w:val="1"/>
          <w:numId w:val="7"/>
        </w:numPr>
        <w:tabs>
          <w:tab w:val="clear" w:pos="1440"/>
        </w:tabs>
        <w:spacing w:line="360" w:lineRule="auto"/>
        <w:ind w:left="851" w:hanging="425"/>
        <w:jc w:val="both"/>
      </w:pPr>
      <w:r>
        <w:t>Exit</w:t>
      </w:r>
    </w:p>
    <w:p w14:paraId="16D13FD1" w14:textId="2DA970DC" w:rsidR="00BC6DE8" w:rsidRPr="00E340B9" w:rsidRDefault="00E340B9" w:rsidP="006610CE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lang w:val="id-ID"/>
        </w:rPr>
      </w:pPr>
      <w:r>
        <w:t xml:space="preserve">If </w:t>
      </w:r>
      <w:r w:rsidR="00AC3521">
        <w:t>user</w:t>
      </w:r>
      <w:r>
        <w:t xml:space="preserve"> chooses </w:t>
      </w:r>
      <w:r w:rsidRPr="00E340B9">
        <w:rPr>
          <w:b/>
          <w:bCs/>
        </w:rPr>
        <w:t>Sell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Menu 1</w:t>
      </w:r>
      <w:r w:rsidRPr="00E340B9">
        <w:t>)</w:t>
      </w:r>
      <w:r>
        <w:t>, then:</w:t>
      </w:r>
    </w:p>
    <w:p w14:paraId="5CE88592" w14:textId="39D0A6DC" w:rsidR="00E340B9" w:rsidRPr="003F5456" w:rsidRDefault="00E340B9" w:rsidP="006820E7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</w:pPr>
      <w:r>
        <w:t xml:space="preserve">Ask </w:t>
      </w:r>
      <w:bookmarkStart w:id="1" w:name="_Hlk73619078"/>
      <w:r w:rsidR="00AC3521">
        <w:t>user</w:t>
      </w:r>
      <w:r w:rsidRPr="00FA6F4D">
        <w:rPr>
          <w:lang w:val="id-ID"/>
        </w:rPr>
        <w:t xml:space="preserve"> </w:t>
      </w:r>
      <w:r>
        <w:t xml:space="preserve">to input </w:t>
      </w:r>
      <w:bookmarkEnd w:id="1"/>
      <w:r>
        <w:rPr>
          <w:b/>
        </w:rPr>
        <w:t xml:space="preserve">cake code </w:t>
      </w:r>
      <w:r>
        <w:t xml:space="preserve">he/she </w:t>
      </w:r>
      <w:r w:rsidRPr="000A7C37">
        <w:t>want</w:t>
      </w:r>
      <w:r>
        <w:t>s</w:t>
      </w:r>
      <w:r w:rsidRPr="000A7C37">
        <w:t xml:space="preserve"> to </w:t>
      </w:r>
      <w:r>
        <w:t>sell</w:t>
      </w:r>
      <w:r>
        <w:rPr>
          <w:b/>
        </w:rPr>
        <w:t xml:space="preserve">. </w:t>
      </w:r>
      <w:r w:rsidRPr="006820E7">
        <w:rPr>
          <w:bCs/>
        </w:rPr>
        <w:t>Validate</w:t>
      </w:r>
      <w:r>
        <w:rPr>
          <w:b/>
        </w:rPr>
        <w:t xml:space="preserve"> </w:t>
      </w:r>
      <w:r w:rsidRPr="00E340B9">
        <w:rPr>
          <w:bCs/>
        </w:rPr>
        <w:t>the c</w:t>
      </w:r>
      <w:r>
        <w:rPr>
          <w:bCs/>
        </w:rPr>
        <w:t xml:space="preserve">ode must consist of </w:t>
      </w:r>
      <w:r w:rsidRPr="00EC52AD">
        <w:rPr>
          <w:b/>
        </w:rPr>
        <w:t>5 characters</w:t>
      </w:r>
      <w:r w:rsidR="006441BA">
        <w:rPr>
          <w:bCs/>
        </w:rPr>
        <w:t xml:space="preserve"> </w:t>
      </w:r>
      <w:r w:rsidR="006441BA">
        <w:t xml:space="preserve">and </w:t>
      </w:r>
      <w:r w:rsidR="006441BA" w:rsidRPr="006820E7">
        <w:rPr>
          <w:b/>
          <w:bCs/>
        </w:rPr>
        <w:t>available</w:t>
      </w:r>
      <w:r w:rsidR="006441BA">
        <w:t xml:space="preserve"> in </w:t>
      </w:r>
      <w:r w:rsidR="006441BA" w:rsidRPr="006820E7">
        <w:rPr>
          <w:bCs/>
        </w:rPr>
        <w:t>the</w:t>
      </w:r>
      <w:r w:rsidR="006441BA">
        <w:t xml:space="preserve"> </w:t>
      </w:r>
      <w:r w:rsidR="006441BA" w:rsidRPr="004C3515">
        <w:rPr>
          <w:b/>
        </w:rPr>
        <w:t>list of</w:t>
      </w:r>
      <w:r w:rsidR="006441BA">
        <w:t xml:space="preserve"> </w:t>
      </w:r>
      <w:r w:rsidR="006441BA">
        <w:rPr>
          <w:b/>
        </w:rPr>
        <w:t>c</w:t>
      </w:r>
      <w:r w:rsidR="006441BA" w:rsidRPr="004C3515">
        <w:rPr>
          <w:b/>
        </w:rPr>
        <w:t>akes</w:t>
      </w:r>
      <w:r w:rsidR="006441BA" w:rsidRPr="003F5456">
        <w:rPr>
          <w:bCs/>
        </w:rPr>
        <w:t>.</w:t>
      </w:r>
      <w:r w:rsidR="003F5456">
        <w:rPr>
          <w:bCs/>
        </w:rPr>
        <w:t xml:space="preserve"> </w:t>
      </w:r>
      <w:r w:rsidR="006E261D">
        <w:t xml:space="preserve">If </w:t>
      </w:r>
      <w:r w:rsidR="00AC3521">
        <w:t>user</w:t>
      </w:r>
      <w:r w:rsidR="006E261D">
        <w:t xml:space="preserve"> inputs </w:t>
      </w:r>
      <w:r w:rsidR="006E261D" w:rsidRPr="006820E7">
        <w:rPr>
          <w:bCs/>
        </w:rPr>
        <w:t>the</w:t>
      </w:r>
      <w:r w:rsidR="006E261D" w:rsidRPr="005F4979">
        <w:rPr>
          <w:b/>
        </w:rPr>
        <w:t xml:space="preserve"> </w:t>
      </w:r>
      <w:r w:rsidR="006E261D" w:rsidRPr="006820E7">
        <w:rPr>
          <w:bCs/>
        </w:rPr>
        <w:t>cake code</w:t>
      </w:r>
      <w:r w:rsidR="006E261D">
        <w:t xml:space="preserve"> </w:t>
      </w:r>
      <w:r w:rsidR="006E261D" w:rsidRPr="006820E7">
        <w:rPr>
          <w:b/>
          <w:bCs/>
        </w:rPr>
        <w:t>other than the one on the list</w:t>
      </w:r>
      <w:r w:rsidR="006E261D">
        <w:t xml:space="preserve">, the </w:t>
      </w:r>
      <w:r w:rsidR="006E261D" w:rsidRPr="004C3515">
        <w:rPr>
          <w:lang w:val="id-ID"/>
        </w:rPr>
        <w:t xml:space="preserve">program </w:t>
      </w:r>
      <w:r w:rsidR="006E261D">
        <w:t xml:space="preserve">will show the message </w:t>
      </w:r>
      <w:r w:rsidR="006E261D">
        <w:rPr>
          <w:b/>
        </w:rPr>
        <w:t>“--- The Cake Code doesn’t exist ---”</w:t>
      </w:r>
      <w:r w:rsidR="006E261D">
        <w:t xml:space="preserve"> and ask</w:t>
      </w:r>
      <w:r w:rsidR="006E261D" w:rsidRPr="004C3515">
        <w:rPr>
          <w:lang w:val="id-ID"/>
        </w:rPr>
        <w:t xml:space="preserve"> </w:t>
      </w:r>
      <w:r w:rsidR="006E261D" w:rsidRPr="005425A7">
        <w:rPr>
          <w:iCs/>
          <w:lang w:val="id-ID"/>
        </w:rPr>
        <w:t>user</w:t>
      </w:r>
      <w:r w:rsidR="006E261D" w:rsidRPr="004C3515">
        <w:rPr>
          <w:lang w:val="id-ID"/>
        </w:rPr>
        <w:t xml:space="preserve"> </w:t>
      </w:r>
      <w:r w:rsidR="006E261D">
        <w:t xml:space="preserve">to </w:t>
      </w:r>
      <w:r w:rsidR="006E261D" w:rsidRPr="006820E7">
        <w:rPr>
          <w:b/>
          <w:bCs/>
        </w:rPr>
        <w:t>input again</w:t>
      </w:r>
      <w:r w:rsidR="006E261D">
        <w:t>.</w:t>
      </w:r>
      <w:r w:rsidR="006E261D" w:rsidRPr="004C3515">
        <w:rPr>
          <w:lang w:val="id-ID"/>
        </w:rPr>
        <w:t xml:space="preserve"> </w:t>
      </w:r>
      <w:r w:rsidR="006E261D" w:rsidRPr="000A717D">
        <w:rPr>
          <w:bCs/>
        </w:rPr>
        <w:t>The cake code</w:t>
      </w:r>
      <w:r w:rsidR="006E261D">
        <w:rPr>
          <w:b/>
        </w:rPr>
        <w:t xml:space="preserve"> </w:t>
      </w:r>
      <w:r w:rsidR="006E261D">
        <w:t xml:space="preserve">is </w:t>
      </w:r>
      <w:r w:rsidR="006E261D" w:rsidRPr="000A717D">
        <w:rPr>
          <w:b/>
          <w:bCs/>
        </w:rPr>
        <w:t>case</w:t>
      </w:r>
      <w:r w:rsidR="00831025">
        <w:rPr>
          <w:b/>
          <w:bCs/>
        </w:rPr>
        <w:t>-</w:t>
      </w:r>
      <w:r w:rsidR="006E261D" w:rsidRPr="000A717D">
        <w:rPr>
          <w:b/>
          <w:bCs/>
        </w:rPr>
        <w:t>sensitive</w:t>
      </w:r>
      <w:r w:rsidR="006E261D">
        <w:t>.</w:t>
      </w:r>
    </w:p>
    <w:p w14:paraId="3D6AC7BB" w14:textId="355106F4" w:rsidR="006820E7" w:rsidRDefault="000A717D" w:rsidP="006820E7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bCs/>
        </w:rPr>
      </w:pPr>
      <w:r>
        <w:t xml:space="preserve">Then the program will ask </w:t>
      </w:r>
      <w:r w:rsidR="00AC3521">
        <w:t>user</w:t>
      </w:r>
      <w:r>
        <w:t xml:space="preserve"> to input </w:t>
      </w:r>
      <w:r w:rsidRPr="006820E7">
        <w:rPr>
          <w:bCs/>
        </w:rPr>
        <w:t>the</w:t>
      </w:r>
      <w:r>
        <w:t xml:space="preserve"> </w:t>
      </w:r>
      <w:r w:rsidRPr="00BA7417">
        <w:rPr>
          <w:b/>
        </w:rPr>
        <w:t>quantity</w:t>
      </w:r>
      <w:r w:rsidRPr="000A717D">
        <w:rPr>
          <w:bCs/>
        </w:rPr>
        <w:t>.</w:t>
      </w:r>
      <w:r>
        <w:rPr>
          <w:b/>
        </w:rPr>
        <w:t xml:space="preserve"> </w:t>
      </w:r>
      <w:r w:rsidRPr="006820E7">
        <w:rPr>
          <w:bCs/>
        </w:rPr>
        <w:t>Validate</w:t>
      </w:r>
      <w:r>
        <w:rPr>
          <w:b/>
        </w:rPr>
        <w:t xml:space="preserve"> </w:t>
      </w:r>
      <w:r>
        <w:rPr>
          <w:bCs/>
        </w:rPr>
        <w:t xml:space="preserve">the quantity must be </w:t>
      </w:r>
      <w:r w:rsidRPr="0086352C">
        <w:rPr>
          <w:b/>
        </w:rPr>
        <w:t>between 0 and x</w:t>
      </w:r>
      <w:r>
        <w:rPr>
          <w:bCs/>
        </w:rPr>
        <w:t xml:space="preserve">, where </w:t>
      </w:r>
      <w:r w:rsidRPr="0086352C">
        <w:rPr>
          <w:b/>
        </w:rPr>
        <w:t>x =</w:t>
      </w:r>
      <w:r>
        <w:rPr>
          <w:bCs/>
        </w:rPr>
        <w:t xml:space="preserve"> </w:t>
      </w:r>
      <w:r>
        <w:rPr>
          <w:b/>
        </w:rPr>
        <w:t>[</w:t>
      </w:r>
      <w:r w:rsidR="00741BB2">
        <w:rPr>
          <w:b/>
        </w:rPr>
        <w:t>quantity</w:t>
      </w:r>
      <w:r w:rsidR="000B2972">
        <w:rPr>
          <w:b/>
        </w:rPr>
        <w:t xml:space="preserve"> of</w:t>
      </w:r>
      <w:r w:rsidR="0009355E">
        <w:rPr>
          <w:b/>
        </w:rPr>
        <w:t xml:space="preserve"> cake available</w:t>
      </w:r>
      <w:r>
        <w:rPr>
          <w:b/>
        </w:rPr>
        <w:t>]</w:t>
      </w:r>
      <w:r w:rsidRPr="000A717D">
        <w:rPr>
          <w:bCs/>
        </w:rPr>
        <w:t>.</w:t>
      </w:r>
      <w:r w:rsidR="00977A33">
        <w:rPr>
          <w:bCs/>
        </w:rPr>
        <w:t xml:space="preserve"> </w:t>
      </w:r>
      <w:r w:rsidR="00AC3521">
        <w:t>User</w:t>
      </w:r>
      <w:r w:rsidR="00977A33">
        <w:t xml:space="preserve"> </w:t>
      </w:r>
      <w:r w:rsidR="00977A33" w:rsidRPr="006820E7">
        <w:rPr>
          <w:b/>
          <w:bCs/>
        </w:rPr>
        <w:t>cannot</w:t>
      </w:r>
      <w:r w:rsidR="00977A33">
        <w:t xml:space="preserve"> </w:t>
      </w:r>
      <w:r w:rsidR="00977A33" w:rsidRPr="006820E7">
        <w:t>sell the cakes</w:t>
      </w:r>
      <w:r w:rsidR="00977A33" w:rsidRPr="006820E7">
        <w:rPr>
          <w:b/>
          <w:bCs/>
        </w:rPr>
        <w:t xml:space="preserve"> more than the</w:t>
      </w:r>
      <w:r w:rsidR="00977A33" w:rsidRPr="00D861EA">
        <w:rPr>
          <w:b/>
        </w:rPr>
        <w:t xml:space="preserve"> quantity</w:t>
      </w:r>
      <w:r w:rsidR="00977A33">
        <w:t xml:space="preserve"> available on the list. If </w:t>
      </w:r>
      <w:r w:rsidR="00AC3521">
        <w:t>user</w:t>
      </w:r>
      <w:r w:rsidR="00977A33">
        <w:t xml:space="preserve"> tries to do so, show the message </w:t>
      </w:r>
      <w:r w:rsidR="00977A33" w:rsidRPr="002C6A83">
        <w:rPr>
          <w:b/>
        </w:rPr>
        <w:t>“...The quantity of cake is not enough...”</w:t>
      </w:r>
      <w:r w:rsidR="005425A7" w:rsidRPr="005425A7">
        <w:rPr>
          <w:bCs/>
        </w:rPr>
        <w:t>.</w:t>
      </w:r>
    </w:p>
    <w:p w14:paraId="1F91BECA" w14:textId="77097622" w:rsidR="006E261D" w:rsidRPr="006820E7" w:rsidRDefault="006820E7" w:rsidP="006820E7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7F4CA344" w14:textId="6E26DD3C" w:rsidR="00FA0859" w:rsidRDefault="00FA0859" w:rsidP="006820E7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</w:pPr>
      <w:r>
        <w:lastRenderedPageBreak/>
        <w:t xml:space="preserve">If user succeeds to sell, then show the </w:t>
      </w:r>
      <w:r w:rsidRPr="00FA0859">
        <w:rPr>
          <w:b/>
          <w:bCs/>
        </w:rPr>
        <w:t>total price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1"/>
      </w:tblGrid>
      <w:tr w:rsidR="00FA0859" w14:paraId="7FD4E181" w14:textId="77777777" w:rsidTr="00FA0859">
        <w:tc>
          <w:tcPr>
            <w:tcW w:w="9881" w:type="dxa"/>
          </w:tcPr>
          <w:p w14:paraId="340D5DD1" w14:textId="362DC627" w:rsidR="00FA0859" w:rsidRDefault="00FA0859" w:rsidP="00FA0859">
            <w:pPr>
              <w:spacing w:line="360" w:lineRule="auto"/>
              <w:jc w:val="center"/>
            </w:pPr>
            <w:r w:rsidRPr="00FA0859">
              <w:rPr>
                <w:b/>
                <w:bCs/>
              </w:rPr>
              <w:t>Total Price</w:t>
            </w:r>
            <w:r>
              <w:t xml:space="preserve"> = Rp [</w:t>
            </w:r>
            <w:r w:rsidRPr="00FA0859">
              <w:rPr>
                <w:b/>
                <w:bCs/>
              </w:rPr>
              <w:t>price of cake</w:t>
            </w:r>
            <w:r>
              <w:t xml:space="preserve">],- </w:t>
            </w:r>
            <w:r w:rsidRPr="00FA0859">
              <w:rPr>
                <w:b/>
                <w:bCs/>
              </w:rPr>
              <w:t>x</w:t>
            </w:r>
            <w:r>
              <w:t xml:space="preserve"> [</w:t>
            </w:r>
            <w:r w:rsidRPr="00FA0859">
              <w:rPr>
                <w:b/>
                <w:bCs/>
              </w:rPr>
              <w:t xml:space="preserve">quantity of </w:t>
            </w:r>
            <w:r w:rsidR="0081256E">
              <w:rPr>
                <w:b/>
                <w:bCs/>
              </w:rPr>
              <w:t>sell</w:t>
            </w:r>
            <w:r>
              <w:t>] = Rp [</w:t>
            </w:r>
            <w:r w:rsidRPr="00FA0859">
              <w:rPr>
                <w:b/>
                <w:bCs/>
              </w:rPr>
              <w:t>total price</w:t>
            </w:r>
            <w:r>
              <w:t>],-</w:t>
            </w:r>
          </w:p>
        </w:tc>
      </w:tr>
    </w:tbl>
    <w:p w14:paraId="3A8DFED8" w14:textId="3B84613E" w:rsidR="00E42DB8" w:rsidRDefault="00DA6849" w:rsidP="006820E7">
      <w:pPr>
        <w:pStyle w:val="ListParagraph"/>
        <w:numPr>
          <w:ilvl w:val="0"/>
          <w:numId w:val="17"/>
        </w:numPr>
        <w:spacing w:before="240" w:line="360" w:lineRule="auto"/>
        <w:ind w:left="851" w:hanging="425"/>
        <w:jc w:val="both"/>
      </w:pPr>
      <w:r>
        <w:t>After that,</w:t>
      </w:r>
      <w:r w:rsidRPr="00DA6849">
        <w:t xml:space="preserve"> </w:t>
      </w:r>
      <w:r w:rsidRPr="00DA6849">
        <w:rPr>
          <w:b/>
          <w:bCs/>
        </w:rPr>
        <w:t>subtract</w:t>
      </w:r>
      <w:r w:rsidRPr="00DA6849">
        <w:t xml:space="preserve"> the </w:t>
      </w:r>
      <w:r w:rsidRPr="00DA6849">
        <w:rPr>
          <w:b/>
          <w:bCs/>
        </w:rPr>
        <w:t>available</w:t>
      </w:r>
      <w:r w:rsidRPr="00DA6849">
        <w:t xml:space="preserve"> cakes with the </w:t>
      </w:r>
      <w:r w:rsidRPr="006820E7">
        <w:rPr>
          <w:b/>
          <w:bCs/>
        </w:rPr>
        <w:t>quantity of cake</w:t>
      </w:r>
      <w:r w:rsidRPr="00DA6849">
        <w:t xml:space="preserve"> that </w:t>
      </w:r>
      <w:r w:rsidRPr="00DA6849">
        <w:rPr>
          <w:b/>
          <w:bCs/>
        </w:rPr>
        <w:t>has been sold</w:t>
      </w:r>
      <w:r w:rsidRPr="002A5BB7">
        <w:t>.</w:t>
      </w:r>
    </w:p>
    <w:p w14:paraId="5EC6A053" w14:textId="77777777" w:rsidR="00776A9B" w:rsidRDefault="00E42DB8" w:rsidP="00776A9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FD02248" wp14:editId="581A7D43">
            <wp:extent cx="5760000" cy="3464208"/>
            <wp:effectExtent l="19050" t="19050" r="1270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189"/>
                    <a:stretch/>
                  </pic:blipFill>
                  <pic:spPr bwMode="auto">
                    <a:xfrm>
                      <a:off x="0" y="0"/>
                      <a:ext cx="5760000" cy="34642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35DD7" w14:textId="29A0B099" w:rsidR="00E42DB8" w:rsidRDefault="00776A9B" w:rsidP="00776A9B">
      <w:pPr>
        <w:pStyle w:val="Caption"/>
        <w:jc w:val="center"/>
      </w:pPr>
      <w:r>
        <w:t xml:space="preserve">Figure </w:t>
      </w:r>
      <w:r w:rsidR="00977924">
        <w:fldChar w:fldCharType="begin"/>
      </w:r>
      <w:r w:rsidR="00977924">
        <w:instrText xml:space="preserve"> SEQ Figure \* ARABIC </w:instrText>
      </w:r>
      <w:r w:rsidR="00977924">
        <w:fldChar w:fldCharType="separate"/>
      </w:r>
      <w:r w:rsidR="00201234">
        <w:rPr>
          <w:noProof/>
        </w:rPr>
        <w:t>2</w:t>
      </w:r>
      <w:r w:rsidR="00977924">
        <w:rPr>
          <w:noProof/>
        </w:rPr>
        <w:fldChar w:fldCharType="end"/>
      </w:r>
      <w:r>
        <w:t>. Sell Menu</w:t>
      </w:r>
    </w:p>
    <w:p w14:paraId="629260F9" w14:textId="55F229DC" w:rsidR="00B05B9D" w:rsidRPr="00B05B9D" w:rsidRDefault="00B05B9D" w:rsidP="006820E7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lang w:val="id-ID"/>
        </w:rPr>
      </w:pPr>
      <w:r>
        <w:t xml:space="preserve">If </w:t>
      </w:r>
      <w:r w:rsidR="00AC3521">
        <w:t>user</w:t>
      </w:r>
      <w:r>
        <w:t xml:space="preserve"> chooses </w:t>
      </w:r>
      <w:r>
        <w:rPr>
          <w:b/>
          <w:bCs/>
        </w:rPr>
        <w:t xml:space="preserve">Add Stock </w:t>
      </w:r>
      <w:r>
        <w:t>(</w:t>
      </w:r>
      <w:r>
        <w:rPr>
          <w:b/>
          <w:bCs/>
        </w:rPr>
        <w:t>Menu 2</w:t>
      </w:r>
      <w:r w:rsidRPr="00E340B9">
        <w:t>)</w:t>
      </w:r>
      <w:r>
        <w:t>, then:</w:t>
      </w:r>
    </w:p>
    <w:p w14:paraId="3056FA60" w14:textId="4666A3AB" w:rsidR="00B05B9D" w:rsidRPr="002F64B3" w:rsidRDefault="00B05B9D" w:rsidP="006820E7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lang w:val="id-ID"/>
        </w:rPr>
      </w:pPr>
      <w:r>
        <w:t xml:space="preserve">Ask </w:t>
      </w:r>
      <w:r w:rsidR="00AC3521">
        <w:t>user</w:t>
      </w:r>
      <w:r w:rsidRPr="00FA6F4D">
        <w:rPr>
          <w:lang w:val="id-ID"/>
        </w:rPr>
        <w:t xml:space="preserve"> </w:t>
      </w:r>
      <w:r>
        <w:t xml:space="preserve">to input </w:t>
      </w:r>
      <w:r w:rsidRPr="006820E7">
        <w:rPr>
          <w:bCs/>
        </w:rPr>
        <w:t>the</w:t>
      </w:r>
      <w:r>
        <w:t xml:space="preserve"> </w:t>
      </w:r>
      <w:r>
        <w:rPr>
          <w:b/>
        </w:rPr>
        <w:t xml:space="preserve">cake code </w:t>
      </w:r>
      <w:r>
        <w:t xml:space="preserve">he/she </w:t>
      </w:r>
      <w:r w:rsidRPr="000A7C37">
        <w:t>want</w:t>
      </w:r>
      <w:r>
        <w:t>s</w:t>
      </w:r>
      <w:r w:rsidRPr="000A7C37">
        <w:t xml:space="preserve"> to </w:t>
      </w:r>
      <w:r>
        <w:t>add to the list</w:t>
      </w:r>
      <w:r w:rsidRPr="00887042">
        <w:rPr>
          <w:bCs/>
        </w:rPr>
        <w:t>.</w:t>
      </w:r>
      <w:r w:rsidR="00887042">
        <w:rPr>
          <w:bCs/>
        </w:rPr>
        <w:t xml:space="preserve"> </w:t>
      </w:r>
      <w:r w:rsidR="00887042" w:rsidRPr="006820E7">
        <w:rPr>
          <w:bCs/>
        </w:rPr>
        <w:t>Validate</w:t>
      </w:r>
      <w:r w:rsidR="00887042">
        <w:rPr>
          <w:b/>
        </w:rPr>
        <w:t xml:space="preserve"> </w:t>
      </w:r>
      <w:r w:rsidR="00887042" w:rsidRPr="00E340B9">
        <w:rPr>
          <w:bCs/>
        </w:rPr>
        <w:t>the c</w:t>
      </w:r>
      <w:r w:rsidR="00887042">
        <w:rPr>
          <w:bCs/>
        </w:rPr>
        <w:t>ode must c</w:t>
      </w:r>
      <w:r w:rsidR="00887042" w:rsidRPr="006820E7">
        <w:rPr>
          <w:b/>
        </w:rPr>
        <w:t xml:space="preserve">onsist of 5 characters </w:t>
      </w:r>
      <w:r w:rsidR="00887042">
        <w:t xml:space="preserve">and </w:t>
      </w:r>
      <w:r w:rsidR="00887042" w:rsidRPr="006820E7">
        <w:rPr>
          <w:b/>
          <w:bCs/>
        </w:rPr>
        <w:t>available</w:t>
      </w:r>
      <w:r w:rsidR="00887042">
        <w:t xml:space="preserve"> in </w:t>
      </w:r>
      <w:r w:rsidR="00887042" w:rsidRPr="006820E7">
        <w:rPr>
          <w:bCs/>
        </w:rPr>
        <w:t>the</w:t>
      </w:r>
      <w:r w:rsidR="00887042">
        <w:t xml:space="preserve"> </w:t>
      </w:r>
      <w:r w:rsidR="00887042" w:rsidRPr="004C3515">
        <w:rPr>
          <w:b/>
        </w:rPr>
        <w:t>list of</w:t>
      </w:r>
      <w:r w:rsidR="00887042">
        <w:t xml:space="preserve"> </w:t>
      </w:r>
      <w:r w:rsidR="00887042">
        <w:rPr>
          <w:b/>
        </w:rPr>
        <w:t>c</w:t>
      </w:r>
      <w:r w:rsidR="00887042" w:rsidRPr="004C3515">
        <w:rPr>
          <w:b/>
        </w:rPr>
        <w:t>akes</w:t>
      </w:r>
      <w:r w:rsidR="00887042" w:rsidRPr="003F5456">
        <w:rPr>
          <w:bCs/>
        </w:rPr>
        <w:t>.</w:t>
      </w:r>
      <w:r w:rsidR="00887042">
        <w:rPr>
          <w:bCs/>
        </w:rPr>
        <w:t xml:space="preserve"> </w:t>
      </w:r>
      <w:r w:rsidR="00887042">
        <w:t xml:space="preserve">If </w:t>
      </w:r>
      <w:r w:rsidR="00AC3521">
        <w:t>user</w:t>
      </w:r>
      <w:r w:rsidR="00887042">
        <w:t xml:space="preserve"> inputs </w:t>
      </w:r>
      <w:r w:rsidR="00887042" w:rsidRPr="006820E7">
        <w:rPr>
          <w:bCs/>
        </w:rPr>
        <w:t>the cake code</w:t>
      </w:r>
      <w:r w:rsidR="00887042">
        <w:t xml:space="preserve"> </w:t>
      </w:r>
      <w:r w:rsidR="00887042" w:rsidRPr="006820E7">
        <w:rPr>
          <w:b/>
          <w:bCs/>
        </w:rPr>
        <w:t>other than the one on the list</w:t>
      </w:r>
      <w:r w:rsidR="00887042">
        <w:t xml:space="preserve">, the </w:t>
      </w:r>
      <w:r w:rsidR="00887042" w:rsidRPr="004C3515">
        <w:rPr>
          <w:lang w:val="id-ID"/>
        </w:rPr>
        <w:t xml:space="preserve">program </w:t>
      </w:r>
      <w:r w:rsidR="00887042">
        <w:t xml:space="preserve">will show the message </w:t>
      </w:r>
      <w:r w:rsidR="00887042">
        <w:rPr>
          <w:b/>
        </w:rPr>
        <w:t>“--- The Cake Code doesn’t exist ---”</w:t>
      </w:r>
      <w:r w:rsidR="00887042">
        <w:t xml:space="preserve"> and ask</w:t>
      </w:r>
      <w:r w:rsidR="00887042" w:rsidRPr="004C3515">
        <w:rPr>
          <w:lang w:val="id-ID"/>
        </w:rPr>
        <w:t xml:space="preserve"> </w:t>
      </w:r>
      <w:r w:rsidR="00AC3521">
        <w:rPr>
          <w:lang w:val="id-ID"/>
        </w:rPr>
        <w:t>user</w:t>
      </w:r>
      <w:r w:rsidR="00887042" w:rsidRPr="004C3515">
        <w:rPr>
          <w:lang w:val="id-ID"/>
        </w:rPr>
        <w:t xml:space="preserve"> </w:t>
      </w:r>
      <w:r w:rsidR="00887042">
        <w:t>to input again.</w:t>
      </w:r>
      <w:r w:rsidR="00887042" w:rsidRPr="004C3515">
        <w:rPr>
          <w:lang w:val="id-ID"/>
        </w:rPr>
        <w:t xml:space="preserve"> </w:t>
      </w:r>
      <w:r w:rsidR="00887042" w:rsidRPr="000A717D">
        <w:rPr>
          <w:bCs/>
        </w:rPr>
        <w:t>The cake code</w:t>
      </w:r>
      <w:r w:rsidR="00887042">
        <w:rPr>
          <w:b/>
        </w:rPr>
        <w:t xml:space="preserve"> </w:t>
      </w:r>
      <w:r w:rsidR="00887042">
        <w:t xml:space="preserve">is </w:t>
      </w:r>
      <w:r w:rsidR="00887042" w:rsidRPr="000A717D">
        <w:rPr>
          <w:b/>
          <w:bCs/>
        </w:rPr>
        <w:t>case</w:t>
      </w:r>
      <w:r w:rsidR="00E47883">
        <w:rPr>
          <w:b/>
          <w:bCs/>
        </w:rPr>
        <w:t>-</w:t>
      </w:r>
      <w:r w:rsidR="00887042" w:rsidRPr="000A717D">
        <w:rPr>
          <w:b/>
          <w:bCs/>
        </w:rPr>
        <w:t>sensitive</w:t>
      </w:r>
      <w:r w:rsidR="00887042">
        <w:t>.</w:t>
      </w:r>
    </w:p>
    <w:p w14:paraId="6F79D484" w14:textId="04DAB751" w:rsidR="00EC7341" w:rsidRPr="00EC7341" w:rsidRDefault="002F64B3" w:rsidP="006820E7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lang w:val="id-ID"/>
        </w:rPr>
      </w:pPr>
      <w:r>
        <w:t>If the inputted cake code</w:t>
      </w:r>
      <w:r w:rsidR="002D647C">
        <w:t xml:space="preserve"> is</w:t>
      </w:r>
      <w:r>
        <w:t xml:space="preserve"> </w:t>
      </w:r>
      <w:r w:rsidRPr="002D647C">
        <w:rPr>
          <w:b/>
          <w:bCs/>
        </w:rPr>
        <w:t>valid</w:t>
      </w:r>
      <w:r>
        <w:t xml:space="preserve">, then ask </w:t>
      </w:r>
      <w:r w:rsidR="00AC3521">
        <w:t>user</w:t>
      </w:r>
      <w:r>
        <w:t xml:space="preserve"> to input </w:t>
      </w:r>
      <w:r w:rsidRPr="006820E7">
        <w:rPr>
          <w:bCs/>
        </w:rPr>
        <w:t>the</w:t>
      </w:r>
      <w:r>
        <w:t xml:space="preserve"> </w:t>
      </w:r>
      <w:r w:rsidRPr="00BA7417">
        <w:rPr>
          <w:b/>
        </w:rPr>
        <w:t>quantity</w:t>
      </w:r>
      <w:r w:rsidRPr="002F64B3">
        <w:rPr>
          <w:bCs/>
        </w:rPr>
        <w:t>.</w:t>
      </w:r>
      <w:r>
        <w:rPr>
          <w:bCs/>
        </w:rPr>
        <w:t xml:space="preserve"> </w:t>
      </w:r>
      <w:r>
        <w:t xml:space="preserve">Validate </w:t>
      </w:r>
      <w:r w:rsidRPr="006820E7">
        <w:rPr>
          <w:bCs/>
        </w:rPr>
        <w:t>the quantity of cake</w:t>
      </w:r>
      <w:r>
        <w:t xml:space="preserve"> must be </w:t>
      </w:r>
      <w:r w:rsidRPr="00067C03">
        <w:rPr>
          <w:b/>
        </w:rPr>
        <w:t>between 1 and 10</w:t>
      </w:r>
      <w:r w:rsidRPr="002F64B3">
        <w:rPr>
          <w:bCs/>
        </w:rPr>
        <w:t>.</w:t>
      </w:r>
      <w:r>
        <w:rPr>
          <w:bCs/>
        </w:rPr>
        <w:t xml:space="preserve"> </w:t>
      </w:r>
    </w:p>
    <w:p w14:paraId="54C09845" w14:textId="3799F8C1" w:rsidR="002F64B3" w:rsidRPr="00201234" w:rsidRDefault="002F64B3" w:rsidP="006820E7">
      <w:pPr>
        <w:pStyle w:val="ListParagraph"/>
        <w:numPr>
          <w:ilvl w:val="0"/>
          <w:numId w:val="17"/>
        </w:numPr>
        <w:spacing w:line="360" w:lineRule="auto"/>
        <w:ind w:left="851" w:hanging="425"/>
        <w:jc w:val="both"/>
        <w:rPr>
          <w:lang w:val="id-ID"/>
        </w:rPr>
      </w:pPr>
      <w:r>
        <w:rPr>
          <w:bCs/>
        </w:rPr>
        <w:t xml:space="preserve">If </w:t>
      </w:r>
      <w:r w:rsidR="00AC3521">
        <w:rPr>
          <w:bCs/>
        </w:rPr>
        <w:t>user</w:t>
      </w:r>
      <w:r>
        <w:t xml:space="preserve"> succeeds to add stock, then show </w:t>
      </w:r>
      <w:r>
        <w:rPr>
          <w:b/>
        </w:rPr>
        <w:t>“--- Adding Stock Success ---”</w:t>
      </w:r>
      <w:r w:rsidRPr="002F64B3">
        <w:rPr>
          <w:bCs/>
        </w:rPr>
        <w:t>.</w:t>
      </w:r>
      <w:r>
        <w:rPr>
          <w:bCs/>
        </w:rPr>
        <w:t xml:space="preserve"> </w:t>
      </w:r>
      <w:r>
        <w:t xml:space="preserve">Then </w:t>
      </w:r>
      <w:r w:rsidRPr="006820E7">
        <w:rPr>
          <w:b/>
          <w:bCs/>
        </w:rPr>
        <w:t>add</w:t>
      </w:r>
      <w:r>
        <w:t xml:space="preserve"> </w:t>
      </w:r>
      <w:r w:rsidRPr="006820E7">
        <w:rPr>
          <w:bCs/>
        </w:rPr>
        <w:t>the</w:t>
      </w:r>
      <w:r w:rsidRPr="00054DB0">
        <w:rPr>
          <w:b/>
        </w:rPr>
        <w:t xml:space="preserve"> </w:t>
      </w:r>
      <w:r>
        <w:rPr>
          <w:b/>
        </w:rPr>
        <w:t>available</w:t>
      </w:r>
      <w:r w:rsidRPr="00054DB0">
        <w:rPr>
          <w:b/>
        </w:rPr>
        <w:t xml:space="preserve"> </w:t>
      </w:r>
      <w:r w:rsidRPr="006820E7">
        <w:rPr>
          <w:bCs/>
        </w:rPr>
        <w:t>cakes</w:t>
      </w:r>
      <w:r>
        <w:t xml:space="preserve"> with </w:t>
      </w:r>
      <w:r w:rsidRPr="00054DB0">
        <w:rPr>
          <w:b/>
        </w:rPr>
        <w:t>the</w:t>
      </w:r>
      <w:r w:rsidR="00DD5B94">
        <w:rPr>
          <w:b/>
        </w:rPr>
        <w:t xml:space="preserve"> inputted</w:t>
      </w:r>
      <w:r w:rsidRPr="00054DB0">
        <w:rPr>
          <w:b/>
        </w:rPr>
        <w:t xml:space="preserve"> quantity of cake</w:t>
      </w:r>
      <w:r w:rsidR="00E47033">
        <w:t>.</w:t>
      </w:r>
    </w:p>
    <w:p w14:paraId="2CDA6DA5" w14:textId="77777777" w:rsidR="00201234" w:rsidRDefault="00201234" w:rsidP="0020123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0BBD56A" wp14:editId="2B6B888F">
            <wp:extent cx="5760000" cy="2737014"/>
            <wp:effectExtent l="19050" t="19050" r="1270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042"/>
                    <a:stretch/>
                  </pic:blipFill>
                  <pic:spPr bwMode="auto">
                    <a:xfrm>
                      <a:off x="0" y="0"/>
                      <a:ext cx="5760000" cy="27370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8C2C1" w14:textId="52891106" w:rsidR="00201234" w:rsidRPr="00201234" w:rsidRDefault="00201234" w:rsidP="00201234">
      <w:pPr>
        <w:pStyle w:val="Caption"/>
        <w:jc w:val="center"/>
        <w:rPr>
          <w:lang w:val="id-ID"/>
        </w:rPr>
      </w:pPr>
      <w:r>
        <w:t xml:space="preserve">Figure </w:t>
      </w:r>
      <w:r w:rsidR="00977924">
        <w:fldChar w:fldCharType="begin"/>
      </w:r>
      <w:r w:rsidR="00977924">
        <w:instrText xml:space="preserve"> SEQ Figure \* ARABIC </w:instrText>
      </w:r>
      <w:r w:rsidR="00977924">
        <w:fldChar w:fldCharType="separate"/>
      </w:r>
      <w:r>
        <w:rPr>
          <w:noProof/>
        </w:rPr>
        <w:t>3</w:t>
      </w:r>
      <w:r w:rsidR="00977924">
        <w:rPr>
          <w:noProof/>
        </w:rPr>
        <w:fldChar w:fldCharType="end"/>
      </w:r>
      <w:r>
        <w:t>. Add Stock Menu</w:t>
      </w:r>
    </w:p>
    <w:p w14:paraId="52D05A1F" w14:textId="1D1DE5B0" w:rsidR="00AC3521" w:rsidRPr="00C7521B" w:rsidRDefault="00AC3521" w:rsidP="006820E7">
      <w:pPr>
        <w:pStyle w:val="ListParagraph"/>
        <w:numPr>
          <w:ilvl w:val="0"/>
          <w:numId w:val="16"/>
        </w:numPr>
        <w:spacing w:line="360" w:lineRule="auto"/>
        <w:ind w:left="426" w:hanging="426"/>
        <w:jc w:val="both"/>
        <w:rPr>
          <w:lang w:val="id-ID"/>
        </w:rPr>
      </w:pPr>
      <w:r>
        <w:t xml:space="preserve">If user chooses </w:t>
      </w:r>
      <w:r w:rsidRPr="00413CA2">
        <w:rPr>
          <w:b/>
        </w:rPr>
        <w:t>Exit</w:t>
      </w:r>
      <w:r w:rsidR="00432592" w:rsidRPr="00432592">
        <w:rPr>
          <w:bCs/>
        </w:rPr>
        <w:t>(</w:t>
      </w:r>
      <w:r w:rsidR="00432592" w:rsidRPr="00432592">
        <w:rPr>
          <w:b/>
        </w:rPr>
        <w:t>Menu 3</w:t>
      </w:r>
      <w:r w:rsidR="00432592" w:rsidRPr="00432592">
        <w:rPr>
          <w:bCs/>
        </w:rPr>
        <w:t>)</w:t>
      </w:r>
      <w:r>
        <w:rPr>
          <w:b/>
        </w:rPr>
        <w:t>,</w:t>
      </w:r>
      <w:r>
        <w:t xml:space="preserve"> then the program </w:t>
      </w:r>
      <w:r w:rsidR="00627D9E">
        <w:t xml:space="preserve">will be </w:t>
      </w:r>
      <w:r w:rsidR="00627D9E" w:rsidRPr="006820E7">
        <w:rPr>
          <w:b/>
          <w:bCs/>
        </w:rPr>
        <w:t>terminated</w:t>
      </w:r>
      <w:r>
        <w:t>.</w:t>
      </w:r>
    </w:p>
    <w:p w14:paraId="0CCC0F66" w14:textId="77777777" w:rsidR="00C7521B" w:rsidRDefault="00C7521B" w:rsidP="001639CE">
      <w:pPr>
        <w:spacing w:line="360" w:lineRule="auto"/>
        <w:jc w:val="both"/>
        <w:rPr>
          <w:lang w:val="id-ID"/>
        </w:rPr>
      </w:pPr>
    </w:p>
    <w:p w14:paraId="6CBF6203" w14:textId="6E945EA6" w:rsidR="00776A9B" w:rsidRPr="00E17BCE" w:rsidRDefault="00C7521B" w:rsidP="00E17BCE">
      <w:pPr>
        <w:ind w:left="20"/>
        <w:jc w:val="center"/>
        <w:rPr>
          <w:b/>
        </w:rPr>
      </w:pPr>
      <w:bookmarkStart w:id="2" w:name="_Hlk73650029"/>
      <w:r>
        <w:rPr>
          <w:b/>
        </w:rPr>
        <w:t>P</w:t>
      </w:r>
      <w:r w:rsidRPr="00A61CFB">
        <w:rPr>
          <w:b/>
        </w:rPr>
        <w:t>lease run the EXE file</w:t>
      </w:r>
      <w:r>
        <w:rPr>
          <w:b/>
        </w:rPr>
        <w:t xml:space="preserve"> to see the sample program</w:t>
      </w:r>
      <w:bookmarkEnd w:id="2"/>
    </w:p>
    <w:sectPr w:rsidR="00776A9B" w:rsidRPr="00E17BCE" w:rsidSect="00DF2179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40156" w14:textId="77777777" w:rsidR="00A943C8" w:rsidRDefault="00A943C8" w:rsidP="00273E4A">
      <w:r>
        <w:separator/>
      </w:r>
    </w:p>
  </w:endnote>
  <w:endnote w:type="continuationSeparator" w:id="0">
    <w:p w14:paraId="491FA12B" w14:textId="77777777" w:rsidR="00A943C8" w:rsidRDefault="00A943C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AA89" w14:textId="77777777" w:rsidR="00A943C8" w:rsidRDefault="00A943C8" w:rsidP="00273E4A">
      <w:r>
        <w:separator/>
      </w:r>
    </w:p>
  </w:footnote>
  <w:footnote w:type="continuationSeparator" w:id="0">
    <w:p w14:paraId="19AEC2D7" w14:textId="77777777" w:rsidR="00A943C8" w:rsidRDefault="00A943C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3CABE6D9" w:rsidR="00A82423" w:rsidRPr="00FE12F1" w:rsidRDefault="00A82423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</w:t>
          </w:r>
          <w:r w:rsidR="006B318C">
            <w:rPr>
              <w:b/>
              <w:sz w:val="20"/>
            </w:rPr>
            <w:t>1</w:t>
          </w:r>
          <w:r>
            <w:rPr>
              <w:b/>
              <w:sz w:val="20"/>
            </w:rPr>
            <w:t>0</w:t>
          </w:r>
          <w:r w:rsidR="006B318C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  <w:r w:rsidR="006B318C">
            <w:rPr>
              <w:b/>
              <w:sz w:val="20"/>
            </w:rPr>
            <w:t>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5A2F3B"/>
    <w:multiLevelType w:val="hybridMultilevel"/>
    <w:tmpl w:val="63C4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55FAB"/>
    <w:multiLevelType w:val="hybridMultilevel"/>
    <w:tmpl w:val="DEEC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0A0D5B"/>
    <w:multiLevelType w:val="hybridMultilevel"/>
    <w:tmpl w:val="EE0256F6"/>
    <w:lvl w:ilvl="0" w:tplc="4F084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6080A"/>
    <w:multiLevelType w:val="hybridMultilevel"/>
    <w:tmpl w:val="0F4AE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625194"/>
    <w:multiLevelType w:val="hybridMultilevel"/>
    <w:tmpl w:val="DF9A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712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981C6E">
      <w:start w:val="1"/>
      <w:numFmt w:val="bullet"/>
      <w:lvlText w:val="-"/>
      <w:lvlJc w:val="left"/>
      <w:pPr>
        <w:ind w:left="3600" w:hanging="360"/>
      </w:pPr>
      <w:rPr>
        <w:rFonts w:ascii="Times New Roman" w:eastAsia="MS Mincho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892067">
    <w:abstractNumId w:val="1"/>
  </w:num>
  <w:num w:numId="2" w16cid:durableId="1426607367">
    <w:abstractNumId w:val="6"/>
  </w:num>
  <w:num w:numId="3" w16cid:durableId="1144926037">
    <w:abstractNumId w:val="11"/>
  </w:num>
  <w:num w:numId="4" w16cid:durableId="414014474">
    <w:abstractNumId w:val="7"/>
  </w:num>
  <w:num w:numId="5" w16cid:durableId="1519737842">
    <w:abstractNumId w:val="13"/>
  </w:num>
  <w:num w:numId="6" w16cid:durableId="731007322">
    <w:abstractNumId w:val="9"/>
  </w:num>
  <w:num w:numId="7" w16cid:durableId="1149402946">
    <w:abstractNumId w:val="14"/>
  </w:num>
  <w:num w:numId="8" w16cid:durableId="138033283">
    <w:abstractNumId w:val="0"/>
  </w:num>
  <w:num w:numId="9" w16cid:durableId="1739669143">
    <w:abstractNumId w:val="2"/>
  </w:num>
  <w:num w:numId="10" w16cid:durableId="136016055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9259684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4938267">
    <w:abstractNumId w:val="4"/>
  </w:num>
  <w:num w:numId="13" w16cid:durableId="1017390665">
    <w:abstractNumId w:val="3"/>
  </w:num>
  <w:num w:numId="14" w16cid:durableId="792015384">
    <w:abstractNumId w:val="5"/>
  </w:num>
  <w:num w:numId="15" w16cid:durableId="190072999">
    <w:abstractNumId w:val="8"/>
  </w:num>
  <w:num w:numId="16" w16cid:durableId="1081755166">
    <w:abstractNumId w:val="12"/>
  </w:num>
  <w:num w:numId="17" w16cid:durableId="5826844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mwrAUAp4jFUiwAAAA="/>
  </w:docVars>
  <w:rsids>
    <w:rsidRoot w:val="00B9609E"/>
    <w:rsid w:val="000148D4"/>
    <w:rsid w:val="00020F10"/>
    <w:rsid w:val="00051154"/>
    <w:rsid w:val="00072DE7"/>
    <w:rsid w:val="000732DF"/>
    <w:rsid w:val="0007503A"/>
    <w:rsid w:val="0009355E"/>
    <w:rsid w:val="000A0C90"/>
    <w:rsid w:val="000A1138"/>
    <w:rsid w:val="000A135D"/>
    <w:rsid w:val="000A23D8"/>
    <w:rsid w:val="000A3F41"/>
    <w:rsid w:val="000A717D"/>
    <w:rsid w:val="000B2972"/>
    <w:rsid w:val="000B69D0"/>
    <w:rsid w:val="000C3015"/>
    <w:rsid w:val="000D2F81"/>
    <w:rsid w:val="000E14B3"/>
    <w:rsid w:val="000E46AA"/>
    <w:rsid w:val="000E5D6D"/>
    <w:rsid w:val="000F057A"/>
    <w:rsid w:val="000F1D32"/>
    <w:rsid w:val="000F1EBF"/>
    <w:rsid w:val="000F3EB6"/>
    <w:rsid w:val="000F7CFC"/>
    <w:rsid w:val="000F7FC6"/>
    <w:rsid w:val="001128D4"/>
    <w:rsid w:val="00122BC2"/>
    <w:rsid w:val="001267AE"/>
    <w:rsid w:val="00126822"/>
    <w:rsid w:val="001319AB"/>
    <w:rsid w:val="00131DAA"/>
    <w:rsid w:val="00132C5A"/>
    <w:rsid w:val="0014294A"/>
    <w:rsid w:val="0014565D"/>
    <w:rsid w:val="00145C2E"/>
    <w:rsid w:val="00150E94"/>
    <w:rsid w:val="00151847"/>
    <w:rsid w:val="0015698F"/>
    <w:rsid w:val="00157299"/>
    <w:rsid w:val="001639CE"/>
    <w:rsid w:val="00167272"/>
    <w:rsid w:val="00177A8C"/>
    <w:rsid w:val="00183F26"/>
    <w:rsid w:val="001955A6"/>
    <w:rsid w:val="001A12C0"/>
    <w:rsid w:val="001A300E"/>
    <w:rsid w:val="001B3A2E"/>
    <w:rsid w:val="001C3531"/>
    <w:rsid w:val="001D4810"/>
    <w:rsid w:val="001E4042"/>
    <w:rsid w:val="001E637E"/>
    <w:rsid w:val="001E7ABE"/>
    <w:rsid w:val="001F64B6"/>
    <w:rsid w:val="00201234"/>
    <w:rsid w:val="00206D1F"/>
    <w:rsid w:val="00206D76"/>
    <w:rsid w:val="00224780"/>
    <w:rsid w:val="00235C36"/>
    <w:rsid w:val="002376FA"/>
    <w:rsid w:val="00251498"/>
    <w:rsid w:val="00260AE4"/>
    <w:rsid w:val="002721AE"/>
    <w:rsid w:val="00273E4A"/>
    <w:rsid w:val="00281799"/>
    <w:rsid w:val="002841B3"/>
    <w:rsid w:val="0028771F"/>
    <w:rsid w:val="002956DC"/>
    <w:rsid w:val="00296DA6"/>
    <w:rsid w:val="002A07C0"/>
    <w:rsid w:val="002A138B"/>
    <w:rsid w:val="002A5BB7"/>
    <w:rsid w:val="002A66E0"/>
    <w:rsid w:val="002B00F2"/>
    <w:rsid w:val="002B7CDD"/>
    <w:rsid w:val="002C3AC5"/>
    <w:rsid w:val="002C7FC0"/>
    <w:rsid w:val="002D1472"/>
    <w:rsid w:val="002D647C"/>
    <w:rsid w:val="002D7F31"/>
    <w:rsid w:val="002E3324"/>
    <w:rsid w:val="002F64B3"/>
    <w:rsid w:val="003002A2"/>
    <w:rsid w:val="00305136"/>
    <w:rsid w:val="003054E4"/>
    <w:rsid w:val="00320C87"/>
    <w:rsid w:val="00321362"/>
    <w:rsid w:val="00323347"/>
    <w:rsid w:val="00324761"/>
    <w:rsid w:val="00327C10"/>
    <w:rsid w:val="0033661C"/>
    <w:rsid w:val="00341A87"/>
    <w:rsid w:val="003432E6"/>
    <w:rsid w:val="003439D3"/>
    <w:rsid w:val="00344269"/>
    <w:rsid w:val="0034573C"/>
    <w:rsid w:val="0035259E"/>
    <w:rsid w:val="00353EB3"/>
    <w:rsid w:val="003544B7"/>
    <w:rsid w:val="0036420F"/>
    <w:rsid w:val="0036669F"/>
    <w:rsid w:val="00366844"/>
    <w:rsid w:val="0037553B"/>
    <w:rsid w:val="0038376D"/>
    <w:rsid w:val="00383BDC"/>
    <w:rsid w:val="00384C7B"/>
    <w:rsid w:val="00387D06"/>
    <w:rsid w:val="003A1788"/>
    <w:rsid w:val="003B1D05"/>
    <w:rsid w:val="003B27CC"/>
    <w:rsid w:val="003B5F77"/>
    <w:rsid w:val="003C07AD"/>
    <w:rsid w:val="003C0A29"/>
    <w:rsid w:val="003C0A82"/>
    <w:rsid w:val="003C1CE6"/>
    <w:rsid w:val="003D0433"/>
    <w:rsid w:val="003D2D6D"/>
    <w:rsid w:val="003D7084"/>
    <w:rsid w:val="003E6DC5"/>
    <w:rsid w:val="003F5456"/>
    <w:rsid w:val="003F71D2"/>
    <w:rsid w:val="004074A1"/>
    <w:rsid w:val="00407F91"/>
    <w:rsid w:val="00420AFF"/>
    <w:rsid w:val="00422134"/>
    <w:rsid w:val="00432592"/>
    <w:rsid w:val="00434FFC"/>
    <w:rsid w:val="00446550"/>
    <w:rsid w:val="00446D31"/>
    <w:rsid w:val="004519C3"/>
    <w:rsid w:val="00452AA8"/>
    <w:rsid w:val="0045325D"/>
    <w:rsid w:val="004564E4"/>
    <w:rsid w:val="004633AF"/>
    <w:rsid w:val="0046440B"/>
    <w:rsid w:val="004658AF"/>
    <w:rsid w:val="00470964"/>
    <w:rsid w:val="004716A8"/>
    <w:rsid w:val="004728FE"/>
    <w:rsid w:val="00481C7C"/>
    <w:rsid w:val="00485BAD"/>
    <w:rsid w:val="00494E4C"/>
    <w:rsid w:val="004A4F71"/>
    <w:rsid w:val="004A6716"/>
    <w:rsid w:val="004A6F1F"/>
    <w:rsid w:val="004B47B5"/>
    <w:rsid w:val="004B6AFE"/>
    <w:rsid w:val="004C0EF0"/>
    <w:rsid w:val="004C0F0C"/>
    <w:rsid w:val="004D176C"/>
    <w:rsid w:val="004D2214"/>
    <w:rsid w:val="004D6FF4"/>
    <w:rsid w:val="004E7352"/>
    <w:rsid w:val="004F325D"/>
    <w:rsid w:val="00514D2B"/>
    <w:rsid w:val="00520E03"/>
    <w:rsid w:val="005314B7"/>
    <w:rsid w:val="00535DA7"/>
    <w:rsid w:val="005425A7"/>
    <w:rsid w:val="005447D7"/>
    <w:rsid w:val="00553CA7"/>
    <w:rsid w:val="0055410B"/>
    <w:rsid w:val="00556E41"/>
    <w:rsid w:val="00571B72"/>
    <w:rsid w:val="00582417"/>
    <w:rsid w:val="00582E4C"/>
    <w:rsid w:val="005A072D"/>
    <w:rsid w:val="005A2CB1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34E9"/>
    <w:rsid w:val="00624D46"/>
    <w:rsid w:val="00627D9E"/>
    <w:rsid w:val="00627EFA"/>
    <w:rsid w:val="00635EE5"/>
    <w:rsid w:val="0063734B"/>
    <w:rsid w:val="00643F75"/>
    <w:rsid w:val="006441BA"/>
    <w:rsid w:val="006610CE"/>
    <w:rsid w:val="00664137"/>
    <w:rsid w:val="00670774"/>
    <w:rsid w:val="006715D9"/>
    <w:rsid w:val="0067443D"/>
    <w:rsid w:val="006820E7"/>
    <w:rsid w:val="00684BB6"/>
    <w:rsid w:val="00695D44"/>
    <w:rsid w:val="006B318C"/>
    <w:rsid w:val="006C13A6"/>
    <w:rsid w:val="006D36BC"/>
    <w:rsid w:val="006E261D"/>
    <w:rsid w:val="006F08DE"/>
    <w:rsid w:val="006F4D53"/>
    <w:rsid w:val="006F4D80"/>
    <w:rsid w:val="00701ECA"/>
    <w:rsid w:val="00720962"/>
    <w:rsid w:val="0072245D"/>
    <w:rsid w:val="00737595"/>
    <w:rsid w:val="00741BB2"/>
    <w:rsid w:val="00776A9B"/>
    <w:rsid w:val="00787247"/>
    <w:rsid w:val="007955AD"/>
    <w:rsid w:val="007B5A6A"/>
    <w:rsid w:val="007C1C37"/>
    <w:rsid w:val="007C2F48"/>
    <w:rsid w:val="007E0AEB"/>
    <w:rsid w:val="007E0EE7"/>
    <w:rsid w:val="007E3CC7"/>
    <w:rsid w:val="00810737"/>
    <w:rsid w:val="00811C48"/>
    <w:rsid w:val="0081256E"/>
    <w:rsid w:val="0081269E"/>
    <w:rsid w:val="00815DB3"/>
    <w:rsid w:val="00831025"/>
    <w:rsid w:val="0083459F"/>
    <w:rsid w:val="0083780E"/>
    <w:rsid w:val="008575A6"/>
    <w:rsid w:val="0086352C"/>
    <w:rsid w:val="008674E6"/>
    <w:rsid w:val="00876001"/>
    <w:rsid w:val="00876A58"/>
    <w:rsid w:val="00883A84"/>
    <w:rsid w:val="00887042"/>
    <w:rsid w:val="00891B2E"/>
    <w:rsid w:val="008939EF"/>
    <w:rsid w:val="00894072"/>
    <w:rsid w:val="00895B8D"/>
    <w:rsid w:val="0089792A"/>
    <w:rsid w:val="00897C0F"/>
    <w:rsid w:val="008A6AF0"/>
    <w:rsid w:val="008B08C6"/>
    <w:rsid w:val="008B212E"/>
    <w:rsid w:val="008B7541"/>
    <w:rsid w:val="008C1A4A"/>
    <w:rsid w:val="008D1B94"/>
    <w:rsid w:val="008D411F"/>
    <w:rsid w:val="008F1507"/>
    <w:rsid w:val="008F740C"/>
    <w:rsid w:val="009010C1"/>
    <w:rsid w:val="00901A30"/>
    <w:rsid w:val="0090372F"/>
    <w:rsid w:val="0091096F"/>
    <w:rsid w:val="009202D7"/>
    <w:rsid w:val="00932B6E"/>
    <w:rsid w:val="00932BEA"/>
    <w:rsid w:val="0093677F"/>
    <w:rsid w:val="0093681F"/>
    <w:rsid w:val="00937B93"/>
    <w:rsid w:val="009443B8"/>
    <w:rsid w:val="00944ADA"/>
    <w:rsid w:val="009568C5"/>
    <w:rsid w:val="00961A2D"/>
    <w:rsid w:val="0097243E"/>
    <w:rsid w:val="00973849"/>
    <w:rsid w:val="00977924"/>
    <w:rsid w:val="00977A33"/>
    <w:rsid w:val="009832E4"/>
    <w:rsid w:val="00985CBE"/>
    <w:rsid w:val="00991927"/>
    <w:rsid w:val="009A1ACD"/>
    <w:rsid w:val="009A2464"/>
    <w:rsid w:val="009A3737"/>
    <w:rsid w:val="009C7801"/>
    <w:rsid w:val="009E0192"/>
    <w:rsid w:val="009E29D9"/>
    <w:rsid w:val="009F1091"/>
    <w:rsid w:val="00A13096"/>
    <w:rsid w:val="00A1473C"/>
    <w:rsid w:val="00A32343"/>
    <w:rsid w:val="00A356DF"/>
    <w:rsid w:val="00A41765"/>
    <w:rsid w:val="00A43385"/>
    <w:rsid w:val="00A46082"/>
    <w:rsid w:val="00A50AF3"/>
    <w:rsid w:val="00A52AB7"/>
    <w:rsid w:val="00A53D38"/>
    <w:rsid w:val="00A552D5"/>
    <w:rsid w:val="00A82423"/>
    <w:rsid w:val="00A933D3"/>
    <w:rsid w:val="00A943C8"/>
    <w:rsid w:val="00AA1407"/>
    <w:rsid w:val="00AB0E0A"/>
    <w:rsid w:val="00AB42BB"/>
    <w:rsid w:val="00AB4E56"/>
    <w:rsid w:val="00AC0C63"/>
    <w:rsid w:val="00AC3521"/>
    <w:rsid w:val="00AC5D98"/>
    <w:rsid w:val="00AD0B16"/>
    <w:rsid w:val="00AD2114"/>
    <w:rsid w:val="00AD39F2"/>
    <w:rsid w:val="00AD7B46"/>
    <w:rsid w:val="00AE1AE9"/>
    <w:rsid w:val="00AE39D8"/>
    <w:rsid w:val="00AE548F"/>
    <w:rsid w:val="00AE661D"/>
    <w:rsid w:val="00AF264E"/>
    <w:rsid w:val="00AF338E"/>
    <w:rsid w:val="00AF68E8"/>
    <w:rsid w:val="00B04C4C"/>
    <w:rsid w:val="00B05B9D"/>
    <w:rsid w:val="00B11CE5"/>
    <w:rsid w:val="00B17AD5"/>
    <w:rsid w:val="00B212C7"/>
    <w:rsid w:val="00B25A20"/>
    <w:rsid w:val="00B265F2"/>
    <w:rsid w:val="00B440FB"/>
    <w:rsid w:val="00B4674F"/>
    <w:rsid w:val="00B517FB"/>
    <w:rsid w:val="00B62D63"/>
    <w:rsid w:val="00B65A62"/>
    <w:rsid w:val="00B67595"/>
    <w:rsid w:val="00B7140C"/>
    <w:rsid w:val="00B81979"/>
    <w:rsid w:val="00B93B15"/>
    <w:rsid w:val="00B948DA"/>
    <w:rsid w:val="00B9609E"/>
    <w:rsid w:val="00BC6DE8"/>
    <w:rsid w:val="00BE0705"/>
    <w:rsid w:val="00BF2997"/>
    <w:rsid w:val="00BF7C45"/>
    <w:rsid w:val="00C12C3B"/>
    <w:rsid w:val="00C2233A"/>
    <w:rsid w:val="00C25F66"/>
    <w:rsid w:val="00C3496E"/>
    <w:rsid w:val="00C44051"/>
    <w:rsid w:val="00C4686A"/>
    <w:rsid w:val="00C525FC"/>
    <w:rsid w:val="00C53AEC"/>
    <w:rsid w:val="00C56C03"/>
    <w:rsid w:val="00C56CA6"/>
    <w:rsid w:val="00C57A8A"/>
    <w:rsid w:val="00C57FE8"/>
    <w:rsid w:val="00C6549A"/>
    <w:rsid w:val="00C7521B"/>
    <w:rsid w:val="00C8483C"/>
    <w:rsid w:val="00C915BF"/>
    <w:rsid w:val="00CA02EF"/>
    <w:rsid w:val="00CA23F9"/>
    <w:rsid w:val="00CB064A"/>
    <w:rsid w:val="00CB3B33"/>
    <w:rsid w:val="00CB736B"/>
    <w:rsid w:val="00CD2365"/>
    <w:rsid w:val="00CD64BC"/>
    <w:rsid w:val="00CF11B0"/>
    <w:rsid w:val="00D166B4"/>
    <w:rsid w:val="00D22C95"/>
    <w:rsid w:val="00D30822"/>
    <w:rsid w:val="00D3685C"/>
    <w:rsid w:val="00D37E0D"/>
    <w:rsid w:val="00D471BD"/>
    <w:rsid w:val="00D47C75"/>
    <w:rsid w:val="00D60A6D"/>
    <w:rsid w:val="00D67DFC"/>
    <w:rsid w:val="00D712E4"/>
    <w:rsid w:val="00D80A1F"/>
    <w:rsid w:val="00D95848"/>
    <w:rsid w:val="00D973D0"/>
    <w:rsid w:val="00D9763F"/>
    <w:rsid w:val="00DA4A85"/>
    <w:rsid w:val="00DA6849"/>
    <w:rsid w:val="00DB0A75"/>
    <w:rsid w:val="00DB2D6C"/>
    <w:rsid w:val="00DC4B9D"/>
    <w:rsid w:val="00DC700A"/>
    <w:rsid w:val="00DD5B94"/>
    <w:rsid w:val="00DD67F9"/>
    <w:rsid w:val="00DE2FA6"/>
    <w:rsid w:val="00DF2179"/>
    <w:rsid w:val="00DF224B"/>
    <w:rsid w:val="00DF6ACA"/>
    <w:rsid w:val="00DF718C"/>
    <w:rsid w:val="00E0375C"/>
    <w:rsid w:val="00E03DA9"/>
    <w:rsid w:val="00E047D9"/>
    <w:rsid w:val="00E17BCE"/>
    <w:rsid w:val="00E2760B"/>
    <w:rsid w:val="00E3113B"/>
    <w:rsid w:val="00E335DA"/>
    <w:rsid w:val="00E340B9"/>
    <w:rsid w:val="00E36B77"/>
    <w:rsid w:val="00E36EA8"/>
    <w:rsid w:val="00E40AEA"/>
    <w:rsid w:val="00E42DB8"/>
    <w:rsid w:val="00E47033"/>
    <w:rsid w:val="00E47883"/>
    <w:rsid w:val="00E502A7"/>
    <w:rsid w:val="00E642BF"/>
    <w:rsid w:val="00E660C4"/>
    <w:rsid w:val="00E66995"/>
    <w:rsid w:val="00E82EF8"/>
    <w:rsid w:val="00E83F0C"/>
    <w:rsid w:val="00E865A9"/>
    <w:rsid w:val="00E92CCF"/>
    <w:rsid w:val="00EB5190"/>
    <w:rsid w:val="00EB7CD4"/>
    <w:rsid w:val="00EC52AD"/>
    <w:rsid w:val="00EC7341"/>
    <w:rsid w:val="00ED0C95"/>
    <w:rsid w:val="00ED5890"/>
    <w:rsid w:val="00EF17AC"/>
    <w:rsid w:val="00EF1AB7"/>
    <w:rsid w:val="00F22A92"/>
    <w:rsid w:val="00F232D0"/>
    <w:rsid w:val="00F2595B"/>
    <w:rsid w:val="00F36E33"/>
    <w:rsid w:val="00F53807"/>
    <w:rsid w:val="00F712CE"/>
    <w:rsid w:val="00F76A10"/>
    <w:rsid w:val="00F80742"/>
    <w:rsid w:val="00F908C1"/>
    <w:rsid w:val="00F955DA"/>
    <w:rsid w:val="00F96C79"/>
    <w:rsid w:val="00F96D4A"/>
    <w:rsid w:val="00FA0859"/>
    <w:rsid w:val="00FA41A2"/>
    <w:rsid w:val="00FA79A8"/>
    <w:rsid w:val="00FC1F86"/>
    <w:rsid w:val="00FC245F"/>
    <w:rsid w:val="00FC3E84"/>
    <w:rsid w:val="00FE12F1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DF6ACA"/>
    <w:pPr>
      <w:spacing w:after="240" w:line="36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734B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3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96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Renaldy</cp:lastModifiedBy>
  <cp:revision>171</cp:revision>
  <dcterms:created xsi:type="dcterms:W3CDTF">2020-07-21T05:55:00Z</dcterms:created>
  <dcterms:modified xsi:type="dcterms:W3CDTF">2023-02-16T02:53:00Z</dcterms:modified>
</cp:coreProperties>
</file>